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7BA2" w14:textId="3AD293D1" w:rsidR="00163D38" w:rsidRPr="00D65919" w:rsidRDefault="00AE7478" w:rsidP="00D65919">
      <w:pPr>
        <w:spacing w:before="3500"/>
        <w:ind w:left="540" w:firstLine="168"/>
        <w:jc w:val="center"/>
        <w:rPr>
          <w:b/>
          <w:sz w:val="70"/>
          <w:szCs w:val="70"/>
        </w:rPr>
      </w:pPr>
      <w:r w:rsidRPr="00D65919">
        <w:rPr>
          <w:b/>
          <w:sz w:val="70"/>
          <w:szCs w:val="70"/>
        </w:rPr>
        <w:t>Pr</w:t>
      </w:r>
      <w:r w:rsidR="00B60EC3" w:rsidRPr="00D65919">
        <w:rPr>
          <w:b/>
          <w:sz w:val="70"/>
          <w:szCs w:val="70"/>
        </w:rPr>
        <w:t xml:space="preserve">acownia programowania </w:t>
      </w:r>
      <w:r w:rsidR="004430A6" w:rsidRPr="00D65919">
        <w:rPr>
          <w:b/>
          <w:sz w:val="70"/>
          <w:szCs w:val="70"/>
        </w:rPr>
        <w:t>1</w:t>
      </w:r>
      <w:r w:rsidR="00C266BD" w:rsidRPr="00D65919">
        <w:rPr>
          <w:b/>
          <w:sz w:val="70"/>
          <w:szCs w:val="70"/>
        </w:rPr>
        <w:br/>
      </w:r>
      <w:r w:rsidR="004374E1" w:rsidRPr="00D65919">
        <w:rPr>
          <w:b/>
          <w:sz w:val="70"/>
          <w:szCs w:val="70"/>
        </w:rPr>
        <w:t xml:space="preserve">Computer </w:t>
      </w:r>
      <w:r w:rsidR="00C266BD" w:rsidRPr="00D65919">
        <w:rPr>
          <w:b/>
          <w:sz w:val="70"/>
          <w:szCs w:val="70"/>
        </w:rPr>
        <w:t>Programming 1</w:t>
      </w:r>
    </w:p>
    <w:p w14:paraId="09D6BCAA" w14:textId="36767F90" w:rsidR="00163D38" w:rsidRPr="00D6591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 w:rsidRPr="00D65919">
        <w:rPr>
          <w:b/>
          <w:sz w:val="36"/>
          <w:szCs w:val="36"/>
        </w:rPr>
        <w:t>Sylabus zajęć</w:t>
      </w:r>
      <w:r w:rsidR="002B6DAD" w:rsidRPr="00D65919">
        <w:rPr>
          <w:b/>
          <w:sz w:val="36"/>
          <w:szCs w:val="36"/>
        </w:rPr>
        <w:t xml:space="preserve"> </w:t>
      </w:r>
      <w:r w:rsidR="006A7592" w:rsidRPr="00D65919">
        <w:rPr>
          <w:b/>
          <w:sz w:val="36"/>
          <w:szCs w:val="36"/>
        </w:rPr>
        <w:br/>
      </w:r>
      <w:r w:rsidR="002B6DAD" w:rsidRPr="00D65919">
        <w:rPr>
          <w:b/>
          <w:sz w:val="30"/>
          <w:szCs w:val="30"/>
        </w:rPr>
        <w:t xml:space="preserve">Course </w:t>
      </w:r>
      <w:r w:rsidR="004D39B2" w:rsidRPr="00D65919">
        <w:rPr>
          <w:b/>
          <w:sz w:val="30"/>
          <w:szCs w:val="30"/>
        </w:rPr>
        <w:t>Syllabus</w:t>
      </w:r>
    </w:p>
    <w:p w14:paraId="0E106BD3" w14:textId="618CE792" w:rsidR="00163D38" w:rsidRPr="00163D38" w:rsidRDefault="00163D38" w:rsidP="00D12DE5">
      <w:pPr>
        <w:spacing w:before="2040"/>
        <w:ind w:left="539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</w:t>
      </w:r>
      <w:r w:rsidR="004D39B2">
        <w:rPr>
          <w:sz w:val="24"/>
          <w:szCs w:val="24"/>
        </w:rPr>
        <w:br/>
        <w:t>Course leader</w:t>
      </w:r>
      <w:r w:rsidR="004D39B2">
        <w:rPr>
          <w:sz w:val="24"/>
          <w:szCs w:val="24"/>
        </w:rPr>
        <w:br/>
      </w:r>
      <w:r w:rsidR="00D12DE5">
        <w:rPr>
          <w:sz w:val="24"/>
          <w:szCs w:val="24"/>
        </w:rPr>
        <w:br/>
      </w:r>
      <w:r w:rsidR="00CF76F0">
        <w:rPr>
          <w:b/>
          <w:sz w:val="24"/>
          <w:szCs w:val="24"/>
        </w:rPr>
        <w:t>Janusz Stal</w:t>
      </w:r>
    </w:p>
    <w:p w14:paraId="27053B9F" w14:textId="7023CAB1" w:rsidR="009E1D49" w:rsidRDefault="00163D38" w:rsidP="006B1BE0">
      <w:pPr>
        <w:spacing w:before="2880"/>
        <w:jc w:val="center"/>
      </w:pPr>
      <w:r>
        <w:t>Kraków</w:t>
      </w:r>
    </w:p>
    <w:p w14:paraId="0ECCFE8F" w14:textId="448408D8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="001E6AFF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pis </w:t>
      </w:r>
      <w:r w:rsidRPr="009E1D49">
        <w:rPr>
          <w:b/>
          <w:sz w:val="24"/>
          <w:szCs w:val="24"/>
        </w:rPr>
        <w:t>przedmiotu</w:t>
      </w:r>
      <w:r w:rsidR="001E6AFF">
        <w:rPr>
          <w:b/>
          <w:sz w:val="24"/>
          <w:szCs w:val="24"/>
        </w:rPr>
        <w:t xml:space="preserve"> / Course details</w:t>
      </w:r>
    </w:p>
    <w:p w14:paraId="7F97D5A1" w14:textId="305D1A9D" w:rsidR="00E7259F" w:rsidRPr="00252530" w:rsidRDefault="00E7259F" w:rsidP="00834FD8">
      <w:pPr>
        <w:pStyle w:val="Akapitzlist1"/>
        <w:numPr>
          <w:ilvl w:val="0"/>
          <w:numId w:val="0"/>
        </w:numPr>
        <w:spacing w:before="100"/>
        <w:ind w:left="4956" w:hanging="4032"/>
        <w:jc w:val="left"/>
        <w:rPr>
          <w:rFonts w:ascii="Garamond" w:hAnsi="Garamond"/>
          <w:lang w:val="en-US"/>
        </w:rPr>
      </w:pPr>
      <w:r w:rsidRPr="00252530">
        <w:rPr>
          <w:rFonts w:ascii="Garamond" w:hAnsi="Garamond"/>
          <w:lang w:val="en-US"/>
        </w:rPr>
        <w:t>Liczba godzi</w:t>
      </w:r>
      <w:r w:rsidR="00BD087D" w:rsidRPr="00252530">
        <w:rPr>
          <w:rFonts w:ascii="Garamond" w:hAnsi="Garamond"/>
          <w:lang w:val="en-US"/>
        </w:rPr>
        <w:t>n / No of hours</w:t>
      </w:r>
      <w:r w:rsidRPr="00252530">
        <w:rPr>
          <w:rFonts w:ascii="Garamond" w:hAnsi="Garamond"/>
          <w:lang w:val="en-US"/>
        </w:rPr>
        <w:t>:</w:t>
      </w:r>
      <w:r w:rsidR="004E44ED" w:rsidRPr="00252530">
        <w:rPr>
          <w:rFonts w:ascii="Garamond" w:hAnsi="Garamond"/>
          <w:lang w:val="en-US"/>
        </w:rPr>
        <w:tab/>
      </w:r>
      <w:r w:rsidR="004E44ED" w:rsidRPr="00252530">
        <w:rPr>
          <w:rFonts w:ascii="Garamond" w:hAnsi="Garamond"/>
          <w:b/>
          <w:lang w:val="en-US"/>
        </w:rPr>
        <w:t>30</w:t>
      </w:r>
      <w:r w:rsidR="003E7440" w:rsidRPr="00252530">
        <w:rPr>
          <w:rFonts w:ascii="Garamond" w:hAnsi="Garamond"/>
          <w:bCs/>
          <w:lang w:val="en-US"/>
        </w:rPr>
        <w:t xml:space="preserve"> (studia stacjonarne</w:t>
      </w:r>
      <w:r w:rsidR="00BD087D" w:rsidRPr="00252530">
        <w:rPr>
          <w:rFonts w:ascii="Garamond" w:hAnsi="Garamond"/>
          <w:bCs/>
          <w:lang w:val="en-US"/>
        </w:rPr>
        <w:t xml:space="preserve"> / full</w:t>
      </w:r>
      <w:r w:rsidR="00252530">
        <w:rPr>
          <w:rFonts w:ascii="Garamond" w:hAnsi="Garamond"/>
          <w:bCs/>
          <w:lang w:val="en-US"/>
        </w:rPr>
        <w:t>-</w:t>
      </w:r>
      <w:r w:rsidR="00BD087D" w:rsidRPr="00252530">
        <w:rPr>
          <w:rFonts w:ascii="Garamond" w:hAnsi="Garamond"/>
          <w:bCs/>
          <w:lang w:val="en-US"/>
        </w:rPr>
        <w:t>time</w:t>
      </w:r>
      <w:r w:rsidR="00252530">
        <w:rPr>
          <w:rFonts w:ascii="Garamond" w:hAnsi="Garamond"/>
          <w:bCs/>
          <w:lang w:val="en-US"/>
        </w:rPr>
        <w:t xml:space="preserve"> study</w:t>
      </w:r>
      <w:r w:rsidR="003E7440" w:rsidRPr="00252530">
        <w:rPr>
          <w:rFonts w:ascii="Garamond" w:hAnsi="Garamond"/>
          <w:bCs/>
          <w:lang w:val="en-US"/>
        </w:rPr>
        <w:t>)</w:t>
      </w:r>
      <w:r w:rsidR="006E2B15">
        <w:rPr>
          <w:rFonts w:ascii="Garamond" w:hAnsi="Garamond"/>
          <w:bCs/>
          <w:lang w:val="en-US"/>
        </w:rPr>
        <w:br/>
      </w:r>
      <w:r w:rsidR="003E7440" w:rsidRPr="00252530">
        <w:rPr>
          <w:rFonts w:ascii="Garamond" w:hAnsi="Garamond"/>
          <w:b/>
          <w:lang w:val="en-US"/>
        </w:rPr>
        <w:t>18</w:t>
      </w:r>
      <w:r w:rsidR="003E7440" w:rsidRPr="00252530">
        <w:rPr>
          <w:rFonts w:ascii="Garamond" w:hAnsi="Garamond"/>
          <w:bCs/>
          <w:lang w:val="en-US"/>
        </w:rPr>
        <w:t xml:space="preserve"> (studia niestacjonarne</w:t>
      </w:r>
      <w:r w:rsidR="00252530" w:rsidRPr="00252530">
        <w:rPr>
          <w:rFonts w:ascii="Garamond" w:hAnsi="Garamond"/>
          <w:bCs/>
          <w:lang w:val="en-US"/>
        </w:rPr>
        <w:t xml:space="preserve"> / part</w:t>
      </w:r>
      <w:r w:rsidR="002B0525">
        <w:rPr>
          <w:rFonts w:ascii="Garamond" w:hAnsi="Garamond"/>
          <w:bCs/>
          <w:lang w:val="en-US"/>
        </w:rPr>
        <w:t>-</w:t>
      </w:r>
      <w:r w:rsidR="00252530" w:rsidRPr="00252530">
        <w:rPr>
          <w:rFonts w:ascii="Garamond" w:hAnsi="Garamond"/>
          <w:bCs/>
          <w:lang w:val="en-US"/>
        </w:rPr>
        <w:t>time st</w:t>
      </w:r>
      <w:r w:rsidR="00252530">
        <w:rPr>
          <w:rFonts w:ascii="Garamond" w:hAnsi="Garamond"/>
          <w:bCs/>
          <w:lang w:val="en-US"/>
        </w:rPr>
        <w:t>udy</w:t>
      </w:r>
      <w:r w:rsidR="003E7440" w:rsidRPr="00252530">
        <w:rPr>
          <w:rFonts w:ascii="Garamond" w:hAnsi="Garamond"/>
          <w:bCs/>
          <w:lang w:val="en-US"/>
        </w:rPr>
        <w:t>)</w:t>
      </w:r>
    </w:p>
    <w:p w14:paraId="2A994389" w14:textId="6B94390A" w:rsidR="004E44ED" w:rsidRPr="00D65919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Kierunek studiów</w:t>
      </w:r>
      <w:r w:rsidR="006E2B15" w:rsidRPr="00D65919">
        <w:rPr>
          <w:rFonts w:ascii="Garamond" w:hAnsi="Garamond"/>
          <w:lang w:val="en-US"/>
        </w:rPr>
        <w:t xml:space="preserve"> /</w:t>
      </w:r>
      <w:r w:rsidR="00F30E81" w:rsidRPr="00D65919">
        <w:rPr>
          <w:rFonts w:ascii="Garamond" w:hAnsi="Garamond"/>
          <w:lang w:val="en-US"/>
        </w:rPr>
        <w:t xml:space="preserve"> Field of study</w:t>
      </w:r>
      <w:r w:rsidR="006E2B15" w:rsidRPr="00D65919">
        <w:rPr>
          <w:rFonts w:ascii="Garamond" w:hAnsi="Garamond"/>
          <w:lang w:val="en-US"/>
        </w:rPr>
        <w:t xml:space="preserve"> </w:t>
      </w:r>
      <w:r w:rsidRPr="00D65919">
        <w:rPr>
          <w:rFonts w:ascii="Garamond" w:hAnsi="Garamond"/>
          <w:lang w:val="en-US"/>
        </w:rPr>
        <w:t xml:space="preserve">: </w:t>
      </w:r>
      <w:r w:rsidR="004E44ED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4E44ED" w:rsidRPr="00D65919">
        <w:rPr>
          <w:rFonts w:ascii="Garamond" w:hAnsi="Garamond"/>
          <w:lang w:val="en-US"/>
        </w:rPr>
        <w:t xml:space="preserve">Informatyka </w:t>
      </w:r>
      <w:r w:rsidR="00B60EC3" w:rsidRPr="00D65919">
        <w:rPr>
          <w:rFonts w:ascii="Garamond" w:hAnsi="Garamond"/>
          <w:lang w:val="en-US"/>
        </w:rPr>
        <w:t>Stosowana</w:t>
      </w:r>
      <w:r w:rsidR="00F30E81" w:rsidRPr="00D65919">
        <w:rPr>
          <w:rFonts w:ascii="Garamond" w:hAnsi="Garamond"/>
          <w:lang w:val="en-US"/>
        </w:rPr>
        <w:t xml:space="preserve"> / Applied Informatics</w:t>
      </w:r>
    </w:p>
    <w:p w14:paraId="319BE7F8" w14:textId="7ED2B4C0" w:rsidR="00E4038E" w:rsidRPr="00D65919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65919">
        <w:rPr>
          <w:rFonts w:ascii="Garamond" w:hAnsi="Garamond"/>
          <w:lang w:val="en-US"/>
        </w:rPr>
        <w:t>Semestr</w:t>
      </w:r>
      <w:r w:rsidR="003B1B6B" w:rsidRPr="00D65919">
        <w:rPr>
          <w:rFonts w:ascii="Garamond" w:hAnsi="Garamond"/>
          <w:lang w:val="en-US"/>
        </w:rPr>
        <w:t xml:space="preserve"> / Semester</w:t>
      </w:r>
      <w:r w:rsidRPr="00D65919">
        <w:rPr>
          <w:rFonts w:ascii="Garamond" w:hAnsi="Garamond"/>
          <w:lang w:val="en-US"/>
        </w:rPr>
        <w:t xml:space="preserve">: </w:t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A028F9" w:rsidRPr="00D65919">
        <w:rPr>
          <w:rFonts w:ascii="Garamond" w:hAnsi="Garamond"/>
          <w:lang w:val="en-US"/>
        </w:rPr>
        <w:tab/>
      </w:r>
      <w:r w:rsidR="00834FD8" w:rsidRPr="00D65919">
        <w:rPr>
          <w:rFonts w:ascii="Garamond" w:hAnsi="Garamond"/>
          <w:lang w:val="en-US"/>
        </w:rPr>
        <w:tab/>
      </w:r>
      <w:r w:rsidR="00C83EDA" w:rsidRPr="00D65919">
        <w:rPr>
          <w:rFonts w:ascii="Garamond" w:hAnsi="Garamond"/>
          <w:lang w:val="en-US"/>
        </w:rPr>
        <w:t>I</w:t>
      </w:r>
    </w:p>
    <w:p w14:paraId="4D1D6B61" w14:textId="77777777" w:rsidR="006F5ED0" w:rsidRPr="00D65919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7CAD357C" w14:textId="2B7EB926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  <w:r w:rsidR="00966885">
        <w:rPr>
          <w:b/>
          <w:sz w:val="24"/>
          <w:szCs w:val="24"/>
        </w:rPr>
        <w:t xml:space="preserve"> / Course leader</w:t>
      </w:r>
    </w:p>
    <w:p w14:paraId="1BE9E0AB" w14:textId="07B941DD" w:rsidR="00E7259F" w:rsidRPr="00966885" w:rsidRDefault="00073621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  <w:lang w:val="en-US"/>
        </w:rPr>
      </w:pPr>
      <w:r>
        <w:rPr>
          <w:rFonts w:ascii="Garamond" w:hAnsi="Garamond"/>
          <w:b/>
          <w:lang w:val="en-US"/>
        </w:rPr>
        <w:t xml:space="preserve">Prof. UEK </w:t>
      </w:r>
      <w:r w:rsidR="008E3474" w:rsidRPr="00966885">
        <w:rPr>
          <w:rFonts w:ascii="Garamond" w:hAnsi="Garamond"/>
          <w:b/>
          <w:lang w:val="en-US"/>
        </w:rPr>
        <w:t xml:space="preserve">dr </w:t>
      </w:r>
      <w:r w:rsidR="00966885" w:rsidRPr="00966885">
        <w:rPr>
          <w:rFonts w:ascii="Garamond" w:hAnsi="Garamond"/>
          <w:b/>
          <w:lang w:val="en-US"/>
        </w:rPr>
        <w:t xml:space="preserve">hab. </w:t>
      </w:r>
      <w:r w:rsidR="008E3474" w:rsidRPr="00966885">
        <w:rPr>
          <w:rFonts w:ascii="Garamond" w:hAnsi="Garamond"/>
          <w:b/>
          <w:lang w:val="en-US"/>
        </w:rPr>
        <w:t>Janusz Stal</w:t>
      </w:r>
    </w:p>
    <w:p w14:paraId="4EDCCAF7" w14:textId="29686141" w:rsidR="00C22643" w:rsidRPr="00677CF0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677CF0">
        <w:rPr>
          <w:rFonts w:ascii="Garamond" w:hAnsi="Garamond"/>
          <w:lang w:val="en-US"/>
        </w:rPr>
        <w:t>Gabinet</w:t>
      </w:r>
      <w:r w:rsidR="000A25D8" w:rsidRPr="00677CF0">
        <w:rPr>
          <w:rFonts w:ascii="Garamond" w:hAnsi="Garamond"/>
          <w:lang w:val="en-US"/>
        </w:rPr>
        <w:t xml:space="preserve"> / Room</w:t>
      </w:r>
      <w:r w:rsidRPr="00677CF0">
        <w:rPr>
          <w:rFonts w:ascii="Garamond" w:hAnsi="Garamond"/>
          <w:lang w:val="en-US"/>
        </w:rPr>
        <w:t xml:space="preserve">: </w:t>
      </w:r>
      <w:r w:rsidR="008E3474" w:rsidRPr="00677CF0">
        <w:rPr>
          <w:rFonts w:ascii="Garamond" w:hAnsi="Garamond"/>
          <w:lang w:val="en-US"/>
        </w:rPr>
        <w:tab/>
        <w:t xml:space="preserve">budynek </w:t>
      </w:r>
      <w:r w:rsidR="00834FD8">
        <w:rPr>
          <w:rFonts w:ascii="Garamond" w:hAnsi="Garamond"/>
          <w:lang w:val="en-US"/>
        </w:rPr>
        <w:t>b</w:t>
      </w:r>
      <w:r w:rsidR="008E3474" w:rsidRPr="00677CF0">
        <w:rPr>
          <w:rFonts w:ascii="Garamond" w:hAnsi="Garamond"/>
          <w:lang w:val="en-US"/>
        </w:rPr>
        <w:t>iblioteki, pokój 438</w:t>
      </w:r>
      <w:r w:rsidR="000B3EBF">
        <w:rPr>
          <w:rFonts w:ascii="Garamond" w:hAnsi="Garamond"/>
          <w:lang w:val="en-US"/>
        </w:rPr>
        <w:t xml:space="preserve"> / </w:t>
      </w:r>
      <w:r w:rsidR="00677CF0" w:rsidRPr="00677CF0">
        <w:rPr>
          <w:rFonts w:ascii="Garamond" w:hAnsi="Garamond"/>
          <w:lang w:val="en-US"/>
        </w:rPr>
        <w:t>library building, room</w:t>
      </w:r>
      <w:r w:rsidR="00677CF0">
        <w:rPr>
          <w:rFonts w:ascii="Garamond" w:hAnsi="Garamond"/>
          <w:lang w:val="en-US"/>
        </w:rPr>
        <w:t xml:space="preserve"> 438</w:t>
      </w:r>
    </w:p>
    <w:p w14:paraId="5A5BB013" w14:textId="58B5D0B5" w:rsidR="00DF02A8" w:rsidRDefault="0022485A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DF02A8">
        <w:rPr>
          <w:rFonts w:ascii="Garamond" w:hAnsi="Garamond"/>
          <w:lang w:val="en-US"/>
        </w:rPr>
        <w:t>Email</w:t>
      </w:r>
      <w:r w:rsidR="00C22643" w:rsidRPr="00DF02A8">
        <w:rPr>
          <w:rFonts w:ascii="Garamond" w:hAnsi="Garamond"/>
          <w:lang w:val="en-US"/>
        </w:rPr>
        <w:t xml:space="preserve">: </w:t>
      </w:r>
      <w:r w:rsidR="00DF02A8">
        <w:rPr>
          <w:rFonts w:ascii="Garamond" w:hAnsi="Garamond"/>
          <w:lang w:val="en-US"/>
        </w:rPr>
        <w:tab/>
      </w:r>
      <w:r w:rsidR="00DF02A8">
        <w:rPr>
          <w:rFonts w:ascii="Garamond" w:hAnsi="Garamond"/>
          <w:lang w:val="en-US"/>
        </w:rPr>
        <w:tab/>
      </w:r>
      <w:hyperlink r:id="rId7" w:history="1">
        <w:r w:rsidR="00DF02A8" w:rsidRPr="00FC3CC4">
          <w:rPr>
            <w:rStyle w:val="Hipercze"/>
            <w:rFonts w:ascii="Garamond" w:hAnsi="Garamond"/>
            <w:lang w:val="en-US"/>
          </w:rPr>
          <w:t>https://e-uczelnia.uek.krakow.pl/mod/page/view.php?id=455578</w:t>
        </w:r>
      </w:hyperlink>
    </w:p>
    <w:p w14:paraId="1EA67030" w14:textId="1F68CC33" w:rsidR="00C22643" w:rsidRPr="00DF02A8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</w:p>
    <w:p w14:paraId="56730556" w14:textId="385E8BC2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Cele </w:t>
      </w:r>
      <w:r w:rsidR="00C22643">
        <w:rPr>
          <w:b/>
          <w:sz w:val="24"/>
          <w:szCs w:val="24"/>
        </w:rPr>
        <w:t>zajęć</w:t>
      </w:r>
      <w:r w:rsidR="00D24DC3">
        <w:rPr>
          <w:b/>
          <w:sz w:val="24"/>
          <w:szCs w:val="24"/>
        </w:rPr>
        <w:t xml:space="preserve"> / Class goals</w:t>
      </w:r>
    </w:p>
    <w:p w14:paraId="4A9207BF" w14:textId="5D96BF88" w:rsidR="00A54866" w:rsidRDefault="005A111C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w</w:t>
      </w:r>
      <w:r w:rsidR="00E1220A" w:rsidRPr="005A111C">
        <w:rPr>
          <w:rFonts w:ascii="Garamond" w:hAnsi="Garamond"/>
        </w:rPr>
        <w:t>yjaśni</w:t>
      </w:r>
      <w:r>
        <w:rPr>
          <w:rFonts w:ascii="Garamond" w:hAnsi="Garamond"/>
        </w:rPr>
        <w:t>enie</w:t>
      </w:r>
      <w:r w:rsidR="00E1220A" w:rsidRPr="005A111C">
        <w:rPr>
          <w:rFonts w:ascii="Garamond" w:hAnsi="Garamond"/>
        </w:rPr>
        <w:t xml:space="preserve"> rol</w:t>
      </w:r>
      <w:r>
        <w:rPr>
          <w:rFonts w:ascii="Garamond" w:hAnsi="Garamond"/>
        </w:rPr>
        <w:t>i</w:t>
      </w:r>
      <w:r w:rsidR="00E1220A" w:rsidRPr="005A111C">
        <w:rPr>
          <w:rFonts w:ascii="Garamond" w:hAnsi="Garamond"/>
        </w:rPr>
        <w:t>, jaką obliczenia mogą odgrywać w rozwiązywaniu problemów</w:t>
      </w:r>
      <w:r>
        <w:rPr>
          <w:rFonts w:ascii="Garamond" w:hAnsi="Garamond"/>
        </w:rPr>
        <w:br/>
      </w:r>
      <w:r w:rsidR="00FC2466" w:rsidRPr="005A111C">
        <w:rPr>
          <w:rFonts w:ascii="Garamond" w:hAnsi="Garamond"/>
        </w:rPr>
        <w:t>p</w:t>
      </w:r>
      <w:r w:rsidR="00A1632F" w:rsidRPr="005A111C">
        <w:rPr>
          <w:rFonts w:ascii="Garamond" w:hAnsi="Garamond"/>
        </w:rPr>
        <w:t>rovide an understanding of the role computation can play in solving problems</w:t>
      </w:r>
    </w:p>
    <w:p w14:paraId="7B3EBB17" w14:textId="79A138F4" w:rsidR="00FC5C92" w:rsidRDefault="009A5E23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>
        <w:rPr>
          <w:rFonts w:ascii="Garamond" w:hAnsi="Garamond"/>
        </w:rPr>
        <w:t>przegląd</w:t>
      </w:r>
      <w:r w:rsidR="00904019" w:rsidRPr="00904019">
        <w:rPr>
          <w:rFonts w:ascii="Garamond" w:hAnsi="Garamond"/>
        </w:rPr>
        <w:t xml:space="preserve"> podstawowych pojęć związanych z programowaniem imperatywnym, proceduralnym i obiektowym</w:t>
      </w:r>
      <w:r w:rsidR="00904019">
        <w:rPr>
          <w:rFonts w:ascii="Garamond" w:hAnsi="Garamond"/>
        </w:rPr>
        <w:br/>
      </w:r>
      <w:r w:rsidRPr="009A5E23">
        <w:rPr>
          <w:rFonts w:ascii="Garamond" w:hAnsi="Garamond"/>
        </w:rPr>
        <w:t>overview of the basic concepts related to imperative, procedural and object-oriented programming</w:t>
      </w:r>
    </w:p>
    <w:p w14:paraId="3912D6C9" w14:textId="4105DF86" w:rsidR="009A5E23" w:rsidRPr="005A111C" w:rsidRDefault="00092D22" w:rsidP="00FC5C92">
      <w:pPr>
        <w:pStyle w:val="Akapitzlist1"/>
        <w:numPr>
          <w:ilvl w:val="0"/>
          <w:numId w:val="7"/>
        </w:numPr>
        <w:spacing w:before="100"/>
        <w:jc w:val="left"/>
        <w:rPr>
          <w:rFonts w:ascii="Garamond" w:hAnsi="Garamond"/>
        </w:rPr>
      </w:pPr>
      <w:r w:rsidRPr="00092D22">
        <w:rPr>
          <w:rFonts w:ascii="Garamond" w:hAnsi="Garamond"/>
        </w:rPr>
        <w:t>nabycie umiejętności tworzenia programów komputerowych</w:t>
      </w:r>
      <w:r>
        <w:rPr>
          <w:rFonts w:ascii="Garamond" w:hAnsi="Garamond"/>
        </w:rPr>
        <w:br/>
      </w:r>
      <w:r w:rsidR="001439C7" w:rsidRPr="001439C7">
        <w:rPr>
          <w:rFonts w:ascii="Garamond" w:hAnsi="Garamond"/>
        </w:rPr>
        <w:t>acquiring the ability to create computer programs</w:t>
      </w:r>
    </w:p>
    <w:p w14:paraId="15178FE7" w14:textId="518B510C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</w:p>
    <w:p w14:paraId="6B17A132" w14:textId="6B1ED2D3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  <w:r w:rsidR="00965330">
        <w:rPr>
          <w:b/>
          <w:sz w:val="24"/>
          <w:szCs w:val="24"/>
        </w:rPr>
        <w:t xml:space="preserve"> / List of issues</w:t>
      </w:r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3911A2" w:rsidRPr="00CA2ECB" w14:paraId="454ACC14" w14:textId="77777777" w:rsidTr="002450A0">
        <w:tc>
          <w:tcPr>
            <w:tcW w:w="5676" w:type="dxa"/>
            <w:gridSpan w:val="2"/>
            <w:shd w:val="clear" w:color="auto" w:fill="BFBFBF" w:themeFill="background1" w:themeFillShade="BF"/>
          </w:tcPr>
          <w:p w14:paraId="21A86289" w14:textId="2883A3B4" w:rsidR="003911A2" w:rsidRPr="00CA2ECB" w:rsidRDefault="003911A2" w:rsidP="00950FDA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  <w:r>
              <w:rPr>
                <w:rFonts w:ascii="Garamond" w:hAnsi="Garamond"/>
                <w:b/>
              </w:rPr>
              <w:t>y</w:t>
            </w:r>
            <w:r>
              <w:rPr>
                <w:rFonts w:ascii="Garamond" w:hAnsi="Garamond"/>
                <w:b/>
              </w:rPr>
              <w:br/>
              <w:t>Topics</w:t>
            </w:r>
          </w:p>
        </w:tc>
      </w:tr>
      <w:tr w:rsidR="00121723" w:rsidRPr="00CA2ECB" w14:paraId="4C582B3C" w14:textId="77777777" w:rsidTr="004269DF">
        <w:tc>
          <w:tcPr>
            <w:tcW w:w="592" w:type="dxa"/>
            <w:vAlign w:val="center"/>
          </w:tcPr>
          <w:p w14:paraId="31F32975" w14:textId="77777777" w:rsidR="00121723" w:rsidRPr="00484372" w:rsidRDefault="00121723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88A4A7B" w14:textId="77777777" w:rsidR="00121723" w:rsidRPr="00092E35" w:rsidRDefault="00121723" w:rsidP="006F501B">
            <w:pPr>
              <w:ind w:left="-73" w:firstLine="0"/>
              <w:jc w:val="left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>Course Introduction</w:t>
            </w:r>
          </w:p>
        </w:tc>
      </w:tr>
      <w:tr w:rsidR="003911A2" w:rsidRPr="00484372" w14:paraId="6D7D0657" w14:textId="77777777" w:rsidTr="00253924">
        <w:tc>
          <w:tcPr>
            <w:tcW w:w="5676" w:type="dxa"/>
            <w:gridSpan w:val="2"/>
            <w:shd w:val="clear" w:color="auto" w:fill="F2F2F2" w:themeFill="background1" w:themeFillShade="F2"/>
          </w:tcPr>
          <w:p w14:paraId="092BB9A1" w14:textId="08D7BCCF" w:rsidR="003911A2" w:rsidRPr="00484372" w:rsidRDefault="003911A2" w:rsidP="00950FDA">
            <w:pPr>
              <w:ind w:left="-73" w:firstLine="0"/>
              <w:jc w:val="left"/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</w:pP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CZĘŚĆ 1 – PODSTAWY PROGRA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MOWANIA</w:t>
            </w:r>
            <w:r w:rsidRPr="00484372"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br/>
              <w:t xml:space="preserve">PART 1 – </w:t>
            </w: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PROGRAMMING BASICS</w:t>
            </w:r>
          </w:p>
        </w:tc>
      </w:tr>
      <w:tr w:rsidR="00140F88" w:rsidRPr="00CA2ECB" w14:paraId="01F620E4" w14:textId="77777777" w:rsidTr="004269DF">
        <w:tc>
          <w:tcPr>
            <w:tcW w:w="592" w:type="dxa"/>
            <w:vAlign w:val="center"/>
          </w:tcPr>
          <w:p w14:paraId="710A56B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4ECF9990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D060F8">
              <w:rPr>
                <w:rFonts w:ascii="Garamond" w:hAnsi="Garamond"/>
                <w:sz w:val="22"/>
                <w:szCs w:val="22"/>
              </w:rPr>
              <w:t>Typy danych</w:t>
            </w:r>
            <w:r>
              <w:rPr>
                <w:rFonts w:ascii="Garamond" w:hAnsi="Garamond"/>
                <w:sz w:val="22"/>
                <w:szCs w:val="22"/>
              </w:rPr>
              <w:t>, zmienne i operatory</w:t>
            </w:r>
            <w:r w:rsidR="00950FDA">
              <w:rPr>
                <w:rFonts w:ascii="Garamond" w:hAnsi="Garamond"/>
                <w:sz w:val="22"/>
                <w:szCs w:val="22"/>
              </w:rPr>
              <w:br/>
              <w:t>Types, variables and operators</w:t>
            </w:r>
          </w:p>
        </w:tc>
      </w:tr>
      <w:tr w:rsidR="00140F88" w:rsidRPr="00CA2ECB" w14:paraId="46480812" w14:textId="77777777" w:rsidTr="004269DF">
        <w:tc>
          <w:tcPr>
            <w:tcW w:w="592" w:type="dxa"/>
            <w:vAlign w:val="center"/>
          </w:tcPr>
          <w:p w14:paraId="5A587BC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F90A368" w14:textId="43966AFB" w:rsidR="00140F88" w:rsidRPr="00D060F8" w:rsidRDefault="00140F88" w:rsidP="00950FDA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 w:rsidRPr="00D060F8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terowanie przebiegiem wykonania programu</w:t>
            </w:r>
            <w:r w:rsidR="00184B6F">
              <w:rPr>
                <w:rFonts w:ascii="Garamond" w:hAnsi="Garamond"/>
              </w:rPr>
              <w:br/>
              <w:t>Control structures</w:t>
            </w:r>
          </w:p>
        </w:tc>
      </w:tr>
      <w:tr w:rsidR="006430C5" w:rsidRPr="00CA2ECB" w14:paraId="2F66D65E" w14:textId="77777777" w:rsidTr="004269DF">
        <w:tc>
          <w:tcPr>
            <w:tcW w:w="592" w:type="dxa"/>
            <w:vAlign w:val="center"/>
          </w:tcPr>
          <w:p w14:paraId="2D5B6ABA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71A1A11" w14:textId="2C770FB4" w:rsidR="006430C5" w:rsidRPr="00D060F8" w:rsidRDefault="006430C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Podprogramy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Subroutines</w:t>
            </w:r>
          </w:p>
        </w:tc>
      </w:tr>
      <w:tr w:rsidR="006430C5" w:rsidRPr="00CA2ECB" w14:paraId="040BBEEE" w14:textId="77777777" w:rsidTr="004269DF">
        <w:tc>
          <w:tcPr>
            <w:tcW w:w="592" w:type="dxa"/>
            <w:vAlign w:val="center"/>
          </w:tcPr>
          <w:p w14:paraId="2CD40A58" w14:textId="77777777" w:rsidR="006430C5" w:rsidRPr="00CA2ECB" w:rsidRDefault="006430C5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5D9DA690" w14:textId="18F4049A" w:rsidR="006430C5" w:rsidRDefault="00184B6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6430C5">
              <w:rPr>
                <w:rFonts w:ascii="Garamond" w:hAnsi="Garamond"/>
                <w:sz w:val="22"/>
                <w:szCs w:val="22"/>
              </w:rPr>
              <w:t>Test 1</w:t>
            </w:r>
          </w:p>
        </w:tc>
      </w:tr>
      <w:tr w:rsidR="003911A2" w:rsidRPr="00CA2ECB" w14:paraId="64F5EC46" w14:textId="77777777" w:rsidTr="00331111">
        <w:tc>
          <w:tcPr>
            <w:tcW w:w="5676" w:type="dxa"/>
            <w:gridSpan w:val="2"/>
            <w:shd w:val="clear" w:color="auto" w:fill="F2F2F2" w:themeFill="background1" w:themeFillShade="F2"/>
          </w:tcPr>
          <w:p w14:paraId="297ABEC9" w14:textId="57AB310B" w:rsidR="003911A2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2 – STRUKTURY DANYCH</w:t>
            </w:r>
            <w:r>
              <w:rPr>
                <w:rFonts w:ascii="Garamond" w:hAnsi="Garamond"/>
                <w:sz w:val="22"/>
                <w:szCs w:val="22"/>
              </w:rPr>
              <w:br/>
              <w:t>PART 2 – DATA STRUCTURES</w:t>
            </w:r>
          </w:p>
        </w:tc>
      </w:tr>
      <w:tr w:rsidR="00B22CC2" w:rsidRPr="00CA2ECB" w14:paraId="49C9B8C0" w14:textId="77777777" w:rsidTr="004269DF">
        <w:tc>
          <w:tcPr>
            <w:tcW w:w="592" w:type="dxa"/>
            <w:vAlign w:val="center"/>
          </w:tcPr>
          <w:p w14:paraId="00F79A70" w14:textId="77777777" w:rsidR="00B22CC2" w:rsidRPr="00CA2ECB" w:rsidRDefault="00B22CC2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5EC6ACB" w14:textId="1159C4C0" w:rsidR="00B22CC2" w:rsidRDefault="00B22CC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Tablice</w:t>
            </w:r>
            <w:r w:rsidR="00184B6F">
              <w:rPr>
                <w:rFonts w:ascii="Garamond" w:hAnsi="Garamond"/>
                <w:sz w:val="22"/>
                <w:szCs w:val="22"/>
              </w:rPr>
              <w:br/>
              <w:t>Arrays</w:t>
            </w:r>
          </w:p>
        </w:tc>
      </w:tr>
      <w:tr w:rsidR="00140F88" w:rsidRPr="00CA2ECB" w14:paraId="33B59B49" w14:textId="77777777" w:rsidTr="004269DF">
        <w:tc>
          <w:tcPr>
            <w:tcW w:w="592" w:type="dxa"/>
            <w:vAlign w:val="center"/>
          </w:tcPr>
          <w:p w14:paraId="546A693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79C1CE53" w:rsidR="001364A7" w:rsidRPr="00D060F8" w:rsidRDefault="00140F88" w:rsidP="001364A7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Obsługa plików</w:t>
            </w:r>
            <w:r w:rsidR="001364A7">
              <w:rPr>
                <w:rFonts w:ascii="Garamond" w:hAnsi="Garamond"/>
                <w:sz w:val="22"/>
                <w:szCs w:val="22"/>
              </w:rPr>
              <w:br/>
              <w:t>File handling</w:t>
            </w:r>
          </w:p>
        </w:tc>
      </w:tr>
      <w:tr w:rsidR="00140F88" w:rsidRPr="002A03AD" w14:paraId="76B73418" w14:textId="77777777" w:rsidTr="004269DF">
        <w:tc>
          <w:tcPr>
            <w:tcW w:w="592" w:type="dxa"/>
            <w:vAlign w:val="center"/>
          </w:tcPr>
          <w:p w14:paraId="5DD70D8D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E2FBD35" w14:textId="511C0302" w:rsidR="00140F88" w:rsidRPr="002A03AD" w:rsidRDefault="006765F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2A03AD">
              <w:rPr>
                <w:rFonts w:ascii="Garamond" w:hAnsi="Garamond"/>
                <w:sz w:val="22"/>
                <w:szCs w:val="22"/>
              </w:rPr>
              <w:t xml:space="preserve">Słowniki, zbiory, </w:t>
            </w:r>
            <w:r w:rsidR="002A03AD" w:rsidRPr="002A03AD">
              <w:rPr>
                <w:rFonts w:ascii="Garamond" w:hAnsi="Garamond"/>
                <w:sz w:val="22"/>
                <w:szCs w:val="22"/>
              </w:rPr>
              <w:t>stosy, k</w:t>
            </w:r>
            <w:r w:rsidR="002A03AD">
              <w:rPr>
                <w:rFonts w:ascii="Garamond" w:hAnsi="Garamond"/>
                <w:sz w:val="22"/>
                <w:szCs w:val="22"/>
              </w:rPr>
              <w:t xml:space="preserve">olejki, </w:t>
            </w:r>
            <w:r w:rsidR="006B78BE">
              <w:rPr>
                <w:rFonts w:ascii="Garamond" w:hAnsi="Garamond"/>
                <w:sz w:val="22"/>
                <w:szCs w:val="22"/>
              </w:rPr>
              <w:t>listy</w:t>
            </w:r>
            <w:r w:rsidRPr="002A03AD">
              <w:rPr>
                <w:rFonts w:ascii="Garamond" w:hAnsi="Garamond"/>
                <w:sz w:val="22"/>
                <w:szCs w:val="22"/>
              </w:rPr>
              <w:br/>
              <w:t>Dictionaries, Sets,</w:t>
            </w:r>
            <w:r w:rsidR="006B78BE">
              <w:rPr>
                <w:rFonts w:ascii="Garamond" w:hAnsi="Garamond"/>
                <w:sz w:val="22"/>
                <w:szCs w:val="22"/>
              </w:rPr>
              <w:t xml:space="preserve"> </w:t>
            </w:r>
            <w:r w:rsidR="00796738">
              <w:rPr>
                <w:rFonts w:ascii="Garamond" w:hAnsi="Garamond"/>
                <w:sz w:val="22"/>
                <w:szCs w:val="22"/>
              </w:rPr>
              <w:t>stacks, queues, lists</w:t>
            </w:r>
          </w:p>
        </w:tc>
      </w:tr>
      <w:tr w:rsidR="00140F88" w:rsidRPr="00CA2ECB" w14:paraId="395A3F4E" w14:textId="77777777" w:rsidTr="004269DF">
        <w:tc>
          <w:tcPr>
            <w:tcW w:w="592" w:type="dxa"/>
            <w:vAlign w:val="center"/>
          </w:tcPr>
          <w:p w14:paraId="41C3B038" w14:textId="77777777" w:rsidR="00140F88" w:rsidRPr="002A03AD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B4C2858" w14:textId="0DF18DB1" w:rsidR="00140F88" w:rsidRPr="00D060F8" w:rsidRDefault="00A45A85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524959">
              <w:rPr>
                <w:rFonts w:ascii="Garamond" w:hAnsi="Garamond"/>
                <w:sz w:val="22"/>
                <w:szCs w:val="22"/>
              </w:rPr>
              <w:t>Test 2</w:t>
            </w:r>
          </w:p>
        </w:tc>
      </w:tr>
      <w:tr w:rsidR="003911A2" w:rsidRPr="00CA2ECB" w14:paraId="3E41FEF4" w14:textId="77777777" w:rsidTr="00D33A07">
        <w:tc>
          <w:tcPr>
            <w:tcW w:w="5676" w:type="dxa"/>
            <w:gridSpan w:val="2"/>
            <w:shd w:val="clear" w:color="auto" w:fill="F2F2F2" w:themeFill="background1" w:themeFillShade="F2"/>
          </w:tcPr>
          <w:p w14:paraId="509D513A" w14:textId="549D5E36" w:rsidR="003911A2" w:rsidRPr="00D060F8" w:rsidRDefault="003911A2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CZĘŚĆ 3 – PARADYGMATY PROGRAMOWANIA</w:t>
            </w:r>
            <w:r>
              <w:rPr>
                <w:rFonts w:ascii="Garamond" w:hAnsi="Garamond"/>
                <w:sz w:val="22"/>
                <w:szCs w:val="22"/>
              </w:rPr>
              <w:br/>
              <w:t>PART 3 – PROGRAMMING PARADIGMS</w:t>
            </w:r>
          </w:p>
        </w:tc>
      </w:tr>
      <w:tr w:rsidR="00140F88" w:rsidRPr="00CA2ECB" w14:paraId="318BE44E" w14:textId="77777777" w:rsidTr="004269DF">
        <w:tc>
          <w:tcPr>
            <w:tcW w:w="592" w:type="dxa"/>
            <w:vAlign w:val="center"/>
          </w:tcPr>
          <w:p w14:paraId="6D5678A6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60610DCE" w:rsidR="00140F88" w:rsidRPr="00D060F8" w:rsidRDefault="00744DCD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zorientowane obiektowo</w:t>
            </w:r>
            <w:r>
              <w:rPr>
                <w:rFonts w:ascii="Garamond" w:hAnsi="Garamond"/>
                <w:sz w:val="22"/>
                <w:szCs w:val="22"/>
              </w:rPr>
              <w:br/>
              <w:t>Object Oriented Programming</w:t>
            </w:r>
          </w:p>
        </w:tc>
      </w:tr>
      <w:tr w:rsidR="00140F88" w:rsidRPr="00895356" w14:paraId="4CA7835D" w14:textId="77777777" w:rsidTr="004269DF">
        <w:tc>
          <w:tcPr>
            <w:tcW w:w="592" w:type="dxa"/>
            <w:vAlign w:val="center"/>
          </w:tcPr>
          <w:p w14:paraId="5EC255A2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05C04C3" w14:textId="483F4A2F" w:rsidR="00140F88" w:rsidRPr="00312DCC" w:rsidRDefault="00312DC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  <w:lang w:val="en-US"/>
              </w:rPr>
            </w:pP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t>Atrybuty i metody obiektu</w:t>
            </w:r>
            <w:r w:rsidRPr="00312DCC">
              <w:rPr>
                <w:rFonts w:ascii="Garamond" w:hAnsi="Garamond"/>
                <w:sz w:val="22"/>
                <w:szCs w:val="22"/>
                <w:lang w:val="en-US"/>
              </w:rPr>
              <w:br/>
              <w:t>Object attributes and me</w:t>
            </w:r>
            <w:r>
              <w:rPr>
                <w:rFonts w:ascii="Garamond" w:hAnsi="Garamond"/>
                <w:sz w:val="22"/>
                <w:szCs w:val="22"/>
                <w:lang w:val="en-US"/>
              </w:rPr>
              <w:t>thods</w:t>
            </w:r>
          </w:p>
        </w:tc>
      </w:tr>
      <w:tr w:rsidR="00140F88" w:rsidRPr="00CA2ECB" w14:paraId="7976C8DC" w14:textId="77777777" w:rsidTr="004269DF">
        <w:tc>
          <w:tcPr>
            <w:tcW w:w="592" w:type="dxa"/>
            <w:vAlign w:val="center"/>
          </w:tcPr>
          <w:p w14:paraId="5167645F" w14:textId="77777777" w:rsidR="00140F88" w:rsidRPr="00312DCC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  <w:lang w:val="en-US"/>
              </w:rPr>
            </w:pPr>
          </w:p>
        </w:tc>
        <w:tc>
          <w:tcPr>
            <w:tcW w:w="5084" w:type="dxa"/>
          </w:tcPr>
          <w:p w14:paraId="06826556" w14:textId="15D02E4C" w:rsidR="00140F88" w:rsidRPr="00D060F8" w:rsidRDefault="0096735F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funkcyjne</w:t>
            </w:r>
            <w:r>
              <w:rPr>
                <w:rFonts w:ascii="Garamond" w:hAnsi="Garamond"/>
                <w:sz w:val="22"/>
                <w:szCs w:val="22"/>
              </w:rPr>
              <w:br/>
              <w:t>Functional programming</w:t>
            </w:r>
          </w:p>
        </w:tc>
      </w:tr>
      <w:tr w:rsidR="00140F88" w:rsidRPr="00CA2ECB" w14:paraId="7592AA93" w14:textId="77777777" w:rsidTr="004269DF">
        <w:tc>
          <w:tcPr>
            <w:tcW w:w="592" w:type="dxa"/>
            <w:vAlign w:val="center"/>
          </w:tcPr>
          <w:p w14:paraId="5D04A1C5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3EEF383B" w:rsidR="00140F88" w:rsidRPr="00D060F8" w:rsidRDefault="001105AC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  <w:t>Test 3</w:t>
            </w:r>
          </w:p>
        </w:tc>
      </w:tr>
      <w:tr w:rsidR="0005326C" w:rsidRPr="00E67ACE" w14:paraId="12B19CC2" w14:textId="77777777" w:rsidTr="00F07E93">
        <w:tc>
          <w:tcPr>
            <w:tcW w:w="592" w:type="dxa"/>
            <w:shd w:val="clear" w:color="auto" w:fill="F2F2F2" w:themeFill="background1" w:themeFillShade="F2"/>
          </w:tcPr>
          <w:p w14:paraId="4DA32B0A" w14:textId="77777777" w:rsidR="0005326C" w:rsidRPr="00CA2ECB" w:rsidRDefault="0005326C" w:rsidP="00F07E93">
            <w:pPr>
              <w:pStyle w:val="Akapitzlist1"/>
              <w:numPr>
                <w:ilvl w:val="0"/>
                <w:numId w:val="0"/>
              </w:numPr>
              <w:spacing w:before="100"/>
              <w:ind w:left="1428" w:hanging="36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  <w:shd w:val="clear" w:color="auto" w:fill="F2F2F2" w:themeFill="background1" w:themeFillShade="F2"/>
          </w:tcPr>
          <w:p w14:paraId="07B70118" w14:textId="6D533AE8" w:rsidR="0005326C" w:rsidRPr="00E67ACE" w:rsidRDefault="0005326C" w:rsidP="00950FDA">
            <w:pPr>
              <w:ind w:left="-73" w:firstLine="0"/>
              <w:jc w:val="left"/>
              <w:rPr>
                <w:rFonts w:ascii="Garamond" w:hAnsi="Garamond"/>
                <w:sz w:val="22"/>
              </w:rPr>
            </w:pPr>
          </w:p>
        </w:tc>
      </w:tr>
      <w:tr w:rsidR="00140F88" w:rsidRPr="00E67ACE" w14:paraId="78613BBB" w14:textId="77777777" w:rsidTr="004269DF">
        <w:tc>
          <w:tcPr>
            <w:tcW w:w="592" w:type="dxa"/>
            <w:vAlign w:val="center"/>
          </w:tcPr>
          <w:p w14:paraId="7B0371D7" w14:textId="77777777" w:rsidR="00140F88" w:rsidRPr="00CA2ECB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4F89D416" w:rsidR="00140F88" w:rsidRPr="00E67ACE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 w:rsidRPr="00E67ACE">
              <w:rPr>
                <w:rFonts w:ascii="Garamond" w:hAnsi="Garamond"/>
                <w:sz w:val="22"/>
              </w:rPr>
              <w:t>Poprawa kolokwiów</w:t>
            </w:r>
            <w:r w:rsidR="00E67ACE" w:rsidRPr="00E67ACE">
              <w:rPr>
                <w:rFonts w:ascii="Garamond" w:hAnsi="Garamond"/>
                <w:sz w:val="22"/>
              </w:rPr>
              <w:t xml:space="preserve"> dla nieobecny</w:t>
            </w:r>
            <w:r w:rsidR="00E67ACE">
              <w:rPr>
                <w:rFonts w:ascii="Garamond" w:hAnsi="Garamond"/>
                <w:sz w:val="22"/>
              </w:rPr>
              <w:t>ch studentów</w:t>
            </w:r>
            <w:r w:rsidR="00FD43C1" w:rsidRPr="00E67ACE">
              <w:rPr>
                <w:rFonts w:ascii="Garamond" w:hAnsi="Garamond"/>
                <w:sz w:val="22"/>
              </w:rPr>
              <w:br/>
              <w:t>Test</w:t>
            </w:r>
            <w:r w:rsidR="00C123E2">
              <w:rPr>
                <w:rFonts w:ascii="Garamond" w:hAnsi="Garamond"/>
                <w:sz w:val="22"/>
              </w:rPr>
              <w:t>s</w:t>
            </w:r>
            <w:r w:rsidR="00FD43C1" w:rsidRPr="00E67ACE">
              <w:rPr>
                <w:rFonts w:ascii="Garamond" w:hAnsi="Garamond"/>
                <w:sz w:val="22"/>
              </w:rPr>
              <w:t xml:space="preserve"> retake for absent students</w:t>
            </w:r>
          </w:p>
        </w:tc>
      </w:tr>
      <w:tr w:rsidR="00140F88" w:rsidRPr="00CA2ECB" w14:paraId="57303F1A" w14:textId="77777777" w:rsidTr="004269DF">
        <w:tc>
          <w:tcPr>
            <w:tcW w:w="592" w:type="dxa"/>
            <w:vAlign w:val="center"/>
          </w:tcPr>
          <w:p w14:paraId="453D7DFA" w14:textId="77777777" w:rsidR="00140F88" w:rsidRPr="00E67ACE" w:rsidRDefault="00140F88" w:rsidP="004269DF">
            <w:pPr>
              <w:pStyle w:val="Akapitzlist1"/>
              <w:numPr>
                <w:ilvl w:val="0"/>
                <w:numId w:val="4"/>
              </w:numPr>
              <w:spacing w:before="100"/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3518653F" w:rsidR="00140F88" w:rsidRPr="00D060F8" w:rsidRDefault="00140F88" w:rsidP="00950FDA">
            <w:pPr>
              <w:ind w:left="-73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</w:t>
            </w:r>
            <w:r w:rsidR="003F6EBF">
              <w:rPr>
                <w:rFonts w:ascii="Garamond" w:hAnsi="Garamond"/>
                <w:sz w:val="22"/>
                <w:szCs w:val="22"/>
              </w:rPr>
              <w:t>y końcowe</w:t>
            </w:r>
            <w:r w:rsidR="003F6EBF">
              <w:rPr>
                <w:rFonts w:ascii="Garamond" w:hAnsi="Garamond"/>
                <w:sz w:val="22"/>
                <w:szCs w:val="22"/>
              </w:rPr>
              <w:br/>
              <w:t>Final grades</w:t>
            </w:r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3BF8E2C7" w:rsidR="00E4038E" w:rsidRDefault="00EB1466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Materiały do zajęć / Class m</w:t>
      </w:r>
      <w:r w:rsidR="002F7EFE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terials</w:t>
      </w:r>
    </w:p>
    <w:p w14:paraId="0801A1BD" w14:textId="62AAD677" w:rsidR="00E07D69" w:rsidRDefault="00E07D69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  <w:r w:rsidRPr="00E07D69">
        <w:rPr>
          <w:rFonts w:ascii="Garamond" w:hAnsi="Garamond"/>
        </w:rPr>
        <w:t>Mark Lutz, Python. Wprowadzenie. Wydanie IV</w:t>
      </w:r>
      <w:r>
        <w:rPr>
          <w:rFonts w:ascii="Garamond" w:hAnsi="Garamond"/>
        </w:rPr>
        <w:t>, Helion, Gliwice 2010.</w:t>
      </w:r>
    </w:p>
    <w:p w14:paraId="6148835D" w14:textId="77777777" w:rsidR="00D36AF7" w:rsidRDefault="00D36AF7" w:rsidP="00D36AF7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 w:rsidRPr="00E07D69">
        <w:rPr>
          <w:rFonts w:ascii="Garamond" w:hAnsi="Garamond"/>
          <w:lang w:val="en-US"/>
        </w:rPr>
        <w:t>The Python Tutorial</w:t>
      </w:r>
      <w:r>
        <w:rPr>
          <w:rFonts w:ascii="Garamond" w:hAnsi="Garamond"/>
          <w:lang w:val="en-US"/>
        </w:rPr>
        <w:br/>
      </w:r>
      <w:hyperlink r:id="rId8" w:history="1">
        <w:r w:rsidRPr="00FC3CC4">
          <w:rPr>
            <w:rStyle w:val="Hipercze"/>
            <w:rFonts w:ascii="Garamond" w:hAnsi="Garamond"/>
            <w:lang w:val="en-US"/>
          </w:rPr>
          <w:t>https://docs.python.org/3/tutorial/index.html</w:t>
        </w:r>
      </w:hyperlink>
    </w:p>
    <w:p w14:paraId="145B2345" w14:textId="77777777" w:rsidR="00D36AF7" w:rsidRPr="00966E4B" w:rsidRDefault="00D36AF7" w:rsidP="00D36AF7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966E4B">
        <w:rPr>
          <w:rFonts w:ascii="Garamond" w:hAnsi="Garamond"/>
          <w:lang w:val="en-US"/>
        </w:rPr>
        <w:t xml:space="preserve">Python Programming Tutorials (Computer Science):  </w:t>
      </w:r>
      <w:hyperlink r:id="rId9" w:history="1">
        <w:r w:rsidRPr="00966E4B">
          <w:rPr>
            <w:rStyle w:val="Hipercze"/>
            <w:rFonts w:ascii="Garamond" w:hAnsi="Garamond"/>
            <w:lang w:val="en-US"/>
          </w:rPr>
          <w:t>https://www.youtube.com/playlist?list=PLi01XoE8jYohWFPpC17Z-wWhPOSuh8Er-</w:t>
        </w:r>
      </w:hyperlink>
      <w:r w:rsidRPr="00966E4B">
        <w:rPr>
          <w:rFonts w:ascii="Garamond" w:hAnsi="Garamond"/>
          <w:lang w:val="en-US"/>
        </w:rPr>
        <w:t xml:space="preserve"> </w:t>
      </w:r>
    </w:p>
    <w:p w14:paraId="4DFCF7C7" w14:textId="77777777" w:rsidR="00B46CC5" w:rsidRDefault="00E07D69" w:rsidP="00B46CC5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MIT’s Introduction to Computer Science and Programming </w:t>
      </w:r>
      <w:r w:rsidR="00373C2F">
        <w:rPr>
          <w:rFonts w:ascii="Garamond" w:hAnsi="Garamond"/>
          <w:lang w:val="en-US"/>
        </w:rPr>
        <w:t>in</w:t>
      </w:r>
      <w:r>
        <w:rPr>
          <w:rFonts w:ascii="Garamond" w:hAnsi="Garamond"/>
          <w:lang w:val="en-US"/>
        </w:rPr>
        <w:t xml:space="preserve"> Python:</w:t>
      </w:r>
      <w:r w:rsidR="00373C2F">
        <w:rPr>
          <w:rFonts w:ascii="Garamond" w:hAnsi="Garamond"/>
          <w:lang w:val="en-US"/>
        </w:rPr>
        <w:br/>
      </w:r>
      <w:hyperlink r:id="rId10" w:history="1">
        <w:r w:rsidR="00B46CC5" w:rsidRPr="00FC3CC4">
          <w:rPr>
            <w:rStyle w:val="Hipercze"/>
            <w:rFonts w:ascii="Garamond" w:hAnsi="Garamond"/>
            <w:lang w:val="en-US"/>
          </w:rPr>
          <w:t>https://www.youtube.com/playlist?list=PLUl4u3cNGP63WbdFxL8giv4yhgdMGaZNA</w:t>
        </w:r>
      </w:hyperlink>
    </w:p>
    <w:p w14:paraId="32A8EF5A" w14:textId="7CBA657B" w:rsidR="00547633" w:rsidRDefault="00000000" w:rsidP="00F30FB8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hyperlink r:id="rId11" w:history="1">
        <w:r w:rsidR="00547633" w:rsidRPr="00FC3CC4">
          <w:rPr>
            <w:rStyle w:val="Hipercze"/>
            <w:rFonts w:ascii="Garamond" w:hAnsi="Garamond"/>
            <w:lang w:val="en-US"/>
          </w:rPr>
          <w:t>https://ocw.mit.edu/courses/6-0001-introduction-to-computer-science-and-programming-in-python-fall-2016/</w:t>
        </w:r>
      </w:hyperlink>
    </w:p>
    <w:p w14:paraId="7E5D18AB" w14:textId="07209142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Git: </w:t>
      </w:r>
      <w:hyperlink r:id="rId12" w:history="1">
        <w:r w:rsidRPr="00B7315E">
          <w:rPr>
            <w:rStyle w:val="Hipercze"/>
            <w:rFonts w:ascii="Garamond" w:hAnsi="Garamond"/>
          </w:rPr>
          <w:t>https://www.youtube.com/playlist?list=PLjHmWifVUNMKIGHmaGPVqSD-L6i1Zw-MH</w:t>
        </w:r>
      </w:hyperlink>
    </w:p>
    <w:p w14:paraId="742B16C3" w14:textId="77777777" w:rsidR="001D7F95" w:rsidRPr="00D65919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4B6243D7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  <w:r w:rsidR="007E29BF">
        <w:rPr>
          <w:b/>
          <w:sz w:val="24"/>
          <w:szCs w:val="24"/>
        </w:rPr>
        <w:t xml:space="preserve"> / Assessment </w:t>
      </w:r>
      <w:r w:rsidR="00351C5D">
        <w:rPr>
          <w:b/>
          <w:sz w:val="24"/>
          <w:szCs w:val="24"/>
        </w:rPr>
        <w:t>rules</w:t>
      </w:r>
    </w:p>
    <w:p w14:paraId="2D54EE17" w14:textId="0C879B16" w:rsidR="001D7F95" w:rsidRPr="00AC562E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  <w:lang w:val="en-US"/>
        </w:rPr>
      </w:pPr>
      <w:r w:rsidRPr="00AC562E">
        <w:rPr>
          <w:b/>
          <w:sz w:val="24"/>
          <w:szCs w:val="24"/>
          <w:lang w:val="en-US"/>
        </w:rPr>
        <w:t>Warunki zaliczenia</w:t>
      </w:r>
      <w:r w:rsidR="007113B6" w:rsidRPr="00AC562E">
        <w:rPr>
          <w:b/>
          <w:sz w:val="24"/>
          <w:szCs w:val="24"/>
          <w:lang w:val="en-US"/>
        </w:rPr>
        <w:t xml:space="preserve"> przedmiotu</w:t>
      </w:r>
      <w:r w:rsidR="00AC562E" w:rsidRPr="00AC562E">
        <w:rPr>
          <w:b/>
          <w:sz w:val="24"/>
          <w:szCs w:val="24"/>
          <w:lang w:val="en-US"/>
        </w:rPr>
        <w:t xml:space="preserve"> / Conditions for completing the course</w:t>
      </w:r>
    </w:p>
    <w:tbl>
      <w:tblPr>
        <w:tblW w:w="0" w:type="auto"/>
        <w:tblInd w:w="1413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551"/>
        <w:gridCol w:w="4082"/>
        <w:gridCol w:w="993"/>
      </w:tblGrid>
      <w:tr w:rsidR="007113B6" w:rsidRPr="00CA2ECB" w14:paraId="12E83E31" w14:textId="77777777" w:rsidTr="00A84813">
        <w:tc>
          <w:tcPr>
            <w:tcW w:w="2551" w:type="dxa"/>
          </w:tcPr>
          <w:p w14:paraId="2E3EA772" w14:textId="7DA96BEC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  <w:r w:rsidR="00F5036A">
              <w:rPr>
                <w:rFonts w:ascii="Garamond" w:hAnsi="Garamond"/>
                <w:b/>
              </w:rPr>
              <w:br/>
              <w:t>Activity name</w:t>
            </w:r>
          </w:p>
        </w:tc>
        <w:tc>
          <w:tcPr>
            <w:tcW w:w="4082" w:type="dxa"/>
          </w:tcPr>
          <w:p w14:paraId="34AA9802" w14:textId="78C20BC1" w:rsidR="007113B6" w:rsidRPr="00CA2ECB" w:rsidRDefault="00DF1FD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Forma </w:t>
            </w:r>
            <w:r w:rsidR="00EE732E">
              <w:rPr>
                <w:rFonts w:ascii="Garamond" w:hAnsi="Garamond"/>
                <w:b/>
              </w:rPr>
              <w:t>kolokwium</w:t>
            </w:r>
            <w:r w:rsidR="00EE732E">
              <w:rPr>
                <w:rFonts w:ascii="Garamond" w:hAnsi="Garamond"/>
                <w:b/>
              </w:rPr>
              <w:br/>
              <w:t>Test form</w:t>
            </w:r>
          </w:p>
        </w:tc>
        <w:tc>
          <w:tcPr>
            <w:tcW w:w="993" w:type="dxa"/>
            <w:vAlign w:val="center"/>
          </w:tcPr>
          <w:p w14:paraId="0F96452B" w14:textId="4329C48D" w:rsidR="007113B6" w:rsidRPr="00CA2ECB" w:rsidRDefault="007113B6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  <w:r w:rsidR="00DF1FD6">
              <w:rPr>
                <w:rFonts w:ascii="Garamond" w:hAnsi="Garamond"/>
                <w:b/>
              </w:rPr>
              <w:br/>
              <w:t>Points</w:t>
            </w:r>
          </w:p>
        </w:tc>
      </w:tr>
      <w:tr w:rsidR="007113B6" w:rsidRPr="00CA2ECB" w14:paraId="7D7BE9CD" w14:textId="77777777" w:rsidTr="00A84813">
        <w:tc>
          <w:tcPr>
            <w:tcW w:w="2551" w:type="dxa"/>
          </w:tcPr>
          <w:p w14:paraId="7D7327B1" w14:textId="2A5A716F" w:rsidR="00AD3B5F" w:rsidRPr="00CA2ECB" w:rsidRDefault="00BF5B98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lastRenderedPageBreak/>
              <w:t>Kolokwium 1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AA6610">
              <w:rPr>
                <w:rFonts w:ascii="Garamond" w:hAnsi="Garamond"/>
                <w:sz w:val="22"/>
                <w:szCs w:val="22"/>
              </w:rPr>
              <w:t>Test 1</w:t>
            </w:r>
          </w:p>
        </w:tc>
        <w:tc>
          <w:tcPr>
            <w:tcW w:w="4082" w:type="dxa"/>
          </w:tcPr>
          <w:p w14:paraId="45C6A810" w14:textId="739F446B" w:rsidR="007113B6" w:rsidRPr="00CA2ECB" w:rsidRDefault="00EC3F5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</w:t>
            </w:r>
            <w:r w:rsidR="009A6A10">
              <w:rPr>
                <w:rFonts w:ascii="Garamond" w:hAnsi="Garamond"/>
              </w:rPr>
              <w:t>adania praktyczne</w:t>
            </w:r>
            <w:r w:rsidR="00BF5B98">
              <w:rPr>
                <w:rFonts w:ascii="Garamond" w:hAnsi="Garamond"/>
              </w:rPr>
              <w:br/>
            </w:r>
            <w:r w:rsidR="00487A0A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712A43E7" w14:textId="62DA2475" w:rsidR="007113B6" w:rsidRPr="00CA2ECB" w:rsidRDefault="00AD3B5F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</w:t>
            </w:r>
            <w:r w:rsidR="004E1B13">
              <w:rPr>
                <w:rFonts w:ascii="Garamond" w:hAnsi="Garamond"/>
              </w:rPr>
              <w:t>–</w:t>
            </w:r>
            <w:r>
              <w:rPr>
                <w:rFonts w:ascii="Garamond" w:hAnsi="Garamond"/>
              </w:rPr>
              <w:t xml:space="preserve"> </w:t>
            </w:r>
            <w:r w:rsidR="004D1B39">
              <w:rPr>
                <w:rFonts w:ascii="Garamond" w:hAnsi="Garamond"/>
              </w:rPr>
              <w:t>6</w:t>
            </w:r>
          </w:p>
        </w:tc>
      </w:tr>
      <w:tr w:rsidR="00794F6C" w:rsidRPr="00CA2ECB" w14:paraId="5A2D8008" w14:textId="77777777" w:rsidTr="00A84813">
        <w:tc>
          <w:tcPr>
            <w:tcW w:w="2551" w:type="dxa"/>
          </w:tcPr>
          <w:p w14:paraId="51B86FCC" w14:textId="791AA3C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2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2</w:t>
            </w:r>
          </w:p>
        </w:tc>
        <w:tc>
          <w:tcPr>
            <w:tcW w:w="4082" w:type="dxa"/>
          </w:tcPr>
          <w:p w14:paraId="2BA5CE76" w14:textId="7AE629F5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12EE472F" w14:textId="17F9A99C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0E54D9">
              <w:rPr>
                <w:rFonts w:ascii="Garamond" w:hAnsi="Garamond"/>
              </w:rPr>
              <w:t>7</w:t>
            </w:r>
          </w:p>
        </w:tc>
      </w:tr>
      <w:tr w:rsidR="00794F6C" w:rsidRPr="00CA2ECB" w14:paraId="782E7E05" w14:textId="77777777" w:rsidTr="00A84813">
        <w:tc>
          <w:tcPr>
            <w:tcW w:w="2551" w:type="dxa"/>
          </w:tcPr>
          <w:p w14:paraId="1E95A852" w14:textId="0E661FAA" w:rsidR="00794F6C" w:rsidRPr="00CA2ECB" w:rsidRDefault="00BF5B98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3</w:t>
            </w:r>
            <w:r>
              <w:rPr>
                <w:rFonts w:ascii="Garamond" w:hAnsi="Garamond"/>
                <w:sz w:val="22"/>
                <w:szCs w:val="22"/>
              </w:rPr>
              <w:br/>
            </w:r>
            <w:r w:rsidR="00EC3F50">
              <w:rPr>
                <w:rFonts w:ascii="Garamond" w:hAnsi="Garamond"/>
                <w:sz w:val="22"/>
                <w:szCs w:val="22"/>
              </w:rPr>
              <w:t>Test 3</w:t>
            </w:r>
          </w:p>
        </w:tc>
        <w:tc>
          <w:tcPr>
            <w:tcW w:w="4082" w:type="dxa"/>
          </w:tcPr>
          <w:p w14:paraId="6E671D77" w14:textId="54A810C4" w:rsidR="00794F6C" w:rsidRPr="00CA2ECB" w:rsidRDefault="00EC3F5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Zadania praktyczne</w:t>
            </w:r>
            <w:r w:rsidR="00BF5B98">
              <w:rPr>
                <w:rFonts w:ascii="Garamond" w:hAnsi="Garamond"/>
              </w:rPr>
              <w:br/>
            </w:r>
            <w:r w:rsidR="00100B0B">
              <w:rPr>
                <w:rFonts w:ascii="Garamond" w:hAnsi="Garamond"/>
              </w:rPr>
              <w:t>Practical assignments</w:t>
            </w:r>
          </w:p>
        </w:tc>
        <w:tc>
          <w:tcPr>
            <w:tcW w:w="993" w:type="dxa"/>
            <w:vAlign w:val="center"/>
          </w:tcPr>
          <w:p w14:paraId="04E2499B" w14:textId="0CF9439A" w:rsidR="00794F6C" w:rsidRPr="00CA2ECB" w:rsidRDefault="00794F6C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0E54D9">
              <w:rPr>
                <w:rFonts w:ascii="Garamond" w:hAnsi="Garamond"/>
              </w:rPr>
              <w:t>7</w:t>
            </w:r>
          </w:p>
        </w:tc>
      </w:tr>
      <w:tr w:rsidR="00AF7EF2" w:rsidRPr="00CA2ECB" w14:paraId="2FA9C979" w14:textId="77777777" w:rsidTr="00A84813">
        <w:tc>
          <w:tcPr>
            <w:tcW w:w="6633" w:type="dxa"/>
            <w:gridSpan w:val="2"/>
          </w:tcPr>
          <w:p w14:paraId="61F8466B" w14:textId="06411991" w:rsidR="00AF7EF2" w:rsidRPr="00CA2ECB" w:rsidRDefault="00AF7EF2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  <w:r w:rsidR="00AC562E">
              <w:rPr>
                <w:rFonts w:ascii="Garamond" w:hAnsi="Garamond"/>
                <w:b/>
              </w:rPr>
              <w:t xml:space="preserve"> / Total</w:t>
            </w:r>
          </w:p>
        </w:tc>
        <w:tc>
          <w:tcPr>
            <w:tcW w:w="993" w:type="dxa"/>
            <w:vAlign w:val="center"/>
          </w:tcPr>
          <w:p w14:paraId="0CB24FBD" w14:textId="22DA7D46" w:rsidR="00AF7EF2" w:rsidRPr="00CA2ECB" w:rsidRDefault="001C2E30" w:rsidP="00F5036A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3B47BB">
              <w:rPr>
                <w:rFonts w:ascii="Garamond" w:hAnsi="Garamond"/>
              </w:rPr>
              <w:t>20</w:t>
            </w:r>
          </w:p>
        </w:tc>
      </w:tr>
    </w:tbl>
    <w:p w14:paraId="47D8EC85" w14:textId="4EAFF918" w:rsidR="007113B6" w:rsidRPr="0097417F" w:rsidRDefault="00AE6635" w:rsidP="00A84813">
      <w:pPr>
        <w:pStyle w:val="Akapitzlist1"/>
        <w:numPr>
          <w:ilvl w:val="0"/>
          <w:numId w:val="0"/>
        </w:numPr>
        <w:ind w:left="1428"/>
        <w:rPr>
          <w:color w:val="FF0000"/>
        </w:rPr>
      </w:pPr>
      <w:r w:rsidRPr="0097417F">
        <w:rPr>
          <w:color w:val="FF0000"/>
        </w:rPr>
        <w:t xml:space="preserve">Możesz </w:t>
      </w:r>
      <w:r w:rsidR="00895356">
        <w:rPr>
          <w:color w:val="FF0000"/>
        </w:rPr>
        <w:t>uzupełnić</w:t>
      </w:r>
      <w:r w:rsidRPr="0097417F">
        <w:rPr>
          <w:color w:val="FF0000"/>
        </w:rPr>
        <w:t xml:space="preserve"> kolokwium tylko w przypadku twojej nieobecności oraz jeśli posiadasz usprawiedliwienie swojej nieobecności</w:t>
      </w:r>
      <w:r w:rsidR="003E2462">
        <w:rPr>
          <w:color w:val="FF0000"/>
        </w:rPr>
        <w:t xml:space="preserve"> (zwolnienie lekarskie)</w:t>
      </w:r>
      <w:r w:rsidRPr="0097417F">
        <w:rPr>
          <w:color w:val="FF0000"/>
        </w:rPr>
        <w:t>.</w:t>
      </w:r>
    </w:p>
    <w:p w14:paraId="3B5CD83D" w14:textId="2D5DCAA3" w:rsidR="000B08E0" w:rsidRPr="0097417F" w:rsidRDefault="000B08E0" w:rsidP="00A84813">
      <w:pPr>
        <w:pStyle w:val="Akapitzlist1"/>
        <w:numPr>
          <w:ilvl w:val="0"/>
          <w:numId w:val="0"/>
        </w:numPr>
        <w:ind w:left="1428"/>
        <w:rPr>
          <w:color w:val="FF0000"/>
          <w:lang w:val="en-US"/>
        </w:rPr>
      </w:pPr>
      <w:r w:rsidRPr="0097417F">
        <w:rPr>
          <w:color w:val="FF0000"/>
          <w:lang w:val="en-US"/>
        </w:rPr>
        <w:t>You can retake any test only if you are absent and you have an excuse for your absence</w:t>
      </w:r>
      <w:r w:rsidR="003E2462">
        <w:rPr>
          <w:color w:val="FF0000"/>
          <w:lang w:val="en-US"/>
        </w:rPr>
        <w:t xml:space="preserve"> (sick leave)</w:t>
      </w:r>
      <w:r w:rsidRPr="0097417F">
        <w:rPr>
          <w:color w:val="FF0000"/>
          <w:lang w:val="en-US"/>
        </w:rPr>
        <w:t>.</w:t>
      </w:r>
    </w:p>
    <w:p w14:paraId="596FBABB" w14:textId="2E5B7DFD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06FD2C87" w14:textId="77777777" w:rsidR="00AE6635" w:rsidRPr="000B08E0" w:rsidRDefault="00AE6635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  <w:lang w:val="en-US"/>
        </w:rPr>
      </w:pPr>
    </w:p>
    <w:p w14:paraId="67F67D7C" w14:textId="51401842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  <w:r w:rsidR="007452F8">
        <w:rPr>
          <w:b/>
          <w:sz w:val="24"/>
          <w:szCs w:val="24"/>
        </w:rPr>
        <w:t xml:space="preserve"> / Grading scale</w:t>
      </w:r>
    </w:p>
    <w:p w14:paraId="7DB90E09" w14:textId="0C994CAD" w:rsidR="00DC4881" w:rsidRDefault="00DC4881" w:rsidP="009C2F6D">
      <w:pPr>
        <w:pStyle w:val="Akapitzlist1"/>
        <w:numPr>
          <w:ilvl w:val="0"/>
          <w:numId w:val="0"/>
        </w:numPr>
        <w:ind w:left="1428"/>
      </w:pPr>
      <w:r w:rsidRPr="00DC4881">
        <w:t>Aby zaliczyć przedmiot, musisz uzyskać co najmniej 10 punktów.</w:t>
      </w:r>
    </w:p>
    <w:p w14:paraId="64D79408" w14:textId="4D059A10" w:rsidR="005774CF" w:rsidRPr="005774CF" w:rsidRDefault="005774CF" w:rsidP="009C2F6D">
      <w:pPr>
        <w:pStyle w:val="Akapitzlist1"/>
        <w:numPr>
          <w:ilvl w:val="0"/>
          <w:numId w:val="0"/>
        </w:numPr>
        <w:ind w:left="1428"/>
        <w:rPr>
          <w:lang w:val="en-US"/>
        </w:rPr>
      </w:pPr>
      <w:r w:rsidRPr="005774CF">
        <w:rPr>
          <w:lang w:val="en-US"/>
        </w:rPr>
        <w:t xml:space="preserve">You need at least 10 points to complete </w:t>
      </w:r>
      <w:r>
        <w:rPr>
          <w:lang w:val="en-US"/>
        </w:rPr>
        <w:t>the course</w:t>
      </w:r>
      <w:r w:rsidRPr="005774CF">
        <w:rPr>
          <w:lang w:val="en-US"/>
        </w:rPr>
        <w:t xml:space="preserve">. </w:t>
      </w:r>
    </w:p>
    <w:p w14:paraId="7638EFB6" w14:textId="77777777" w:rsidR="001D7F95" w:rsidRPr="005774CF" w:rsidRDefault="001D7F95" w:rsidP="002738B8">
      <w:pPr>
        <w:spacing w:before="100"/>
        <w:ind w:left="0" w:firstLine="0"/>
        <w:jc w:val="left"/>
        <w:rPr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AC65D8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5774CF">
              <w:rPr>
                <w:b/>
                <w:sz w:val="24"/>
                <w:szCs w:val="24"/>
                <w:lang w:val="en-US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  <w:r w:rsidR="0080544D">
              <w:rPr>
                <w:rFonts w:ascii="Garamond" w:hAnsi="Garamond"/>
                <w:b/>
              </w:rPr>
              <w:br/>
              <w:t>No of points</w:t>
            </w:r>
          </w:p>
        </w:tc>
        <w:tc>
          <w:tcPr>
            <w:tcW w:w="1842" w:type="dxa"/>
          </w:tcPr>
          <w:p w14:paraId="1CAD2E56" w14:textId="54BB58DA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  <w:r w:rsidR="0080544D">
              <w:rPr>
                <w:rFonts w:ascii="Garamond" w:hAnsi="Garamond"/>
                <w:b/>
              </w:rPr>
              <w:br/>
              <w:t>Grade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209FF161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18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5E74951B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16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708AD2BF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14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3FFF4F4C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12</w:t>
            </w:r>
          </w:p>
        </w:tc>
        <w:tc>
          <w:tcPr>
            <w:tcW w:w="1842" w:type="dxa"/>
            <w:vAlign w:val="center"/>
          </w:tcPr>
          <w:p w14:paraId="4A700ECA" w14:textId="55029720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6014972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≥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vAlign w:val="center"/>
          </w:tcPr>
          <w:p w14:paraId="5C417BDB" w14:textId="0775B361" w:rsidR="0005276A" w:rsidRPr="00CA2ECB" w:rsidRDefault="00F9562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</w:t>
            </w:r>
            <w:r w:rsidR="0005276A" w:rsidRPr="00CA2ECB">
              <w:rPr>
                <w:rFonts w:ascii="Garamond" w:hAnsi="Garamond"/>
              </w:rPr>
              <w:t>ostateczny</w:t>
            </w:r>
          </w:p>
        </w:tc>
      </w:tr>
      <w:tr w:rsidR="0005276A" w:rsidRPr="00CA2ECB" w14:paraId="37337B51" w14:textId="77777777" w:rsidTr="00BE632C">
        <w:trPr>
          <w:jc w:val="center"/>
        </w:trPr>
        <w:tc>
          <w:tcPr>
            <w:tcW w:w="2268" w:type="dxa"/>
            <w:shd w:val="clear" w:color="auto" w:fill="F2DBDB" w:themeFill="accent2" w:themeFillTint="33"/>
            <w:vAlign w:val="center"/>
          </w:tcPr>
          <w:p w14:paraId="4F536C6C" w14:textId="578D7188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poniżej </w:t>
            </w:r>
            <w:r w:rsidR="003B47BB">
              <w:rPr>
                <w:rFonts w:ascii="Garamond" w:hAnsi="Garamond"/>
                <w:sz w:val="22"/>
                <w:szCs w:val="22"/>
              </w:rPr>
              <w:t>1</w:t>
            </w:r>
            <w:r>
              <w:rPr>
                <w:rFonts w:ascii="Garamond" w:hAnsi="Garamond"/>
                <w:sz w:val="22"/>
                <w:szCs w:val="22"/>
              </w:rPr>
              <w:t>0</w:t>
            </w:r>
          </w:p>
        </w:tc>
        <w:tc>
          <w:tcPr>
            <w:tcW w:w="1842" w:type="dxa"/>
            <w:shd w:val="clear" w:color="auto" w:fill="F2DBDB" w:themeFill="accent2" w:themeFillTint="33"/>
            <w:vAlign w:val="center"/>
          </w:tcPr>
          <w:p w14:paraId="4E734539" w14:textId="004D84E2" w:rsidR="0005276A" w:rsidRPr="00CA2ECB" w:rsidRDefault="00BF2F35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</w:t>
            </w:r>
            <w:r w:rsidR="0005276A" w:rsidRPr="00CA2ECB">
              <w:rPr>
                <w:rFonts w:ascii="Garamond" w:hAnsi="Garamond"/>
              </w:rPr>
              <w:t>iedostateczny</w:t>
            </w:r>
          </w:p>
        </w:tc>
      </w:tr>
    </w:tbl>
    <w:p w14:paraId="4D0EA393" w14:textId="6272D4D0" w:rsidR="0005276A" w:rsidRPr="002738B8" w:rsidRDefault="0005276A" w:rsidP="002738B8">
      <w:pPr>
        <w:spacing w:before="100"/>
        <w:ind w:left="0" w:firstLine="0"/>
        <w:jc w:val="left"/>
        <w:rPr>
          <w:sz w:val="24"/>
          <w:szCs w:val="24"/>
        </w:rPr>
      </w:pPr>
    </w:p>
    <w:sectPr w:rsidR="0005276A" w:rsidRPr="002738B8" w:rsidSect="00B52FD8">
      <w:footerReference w:type="default" r:id="rId13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834E5" w14:textId="77777777" w:rsidR="00D07027" w:rsidRDefault="00D07027" w:rsidP="004E537E">
      <w:pPr>
        <w:spacing w:before="0"/>
      </w:pPr>
      <w:r>
        <w:separator/>
      </w:r>
    </w:p>
  </w:endnote>
  <w:endnote w:type="continuationSeparator" w:id="0">
    <w:p w14:paraId="12F362F7" w14:textId="77777777" w:rsidR="00D07027" w:rsidRDefault="00D07027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19D7E" w14:textId="346EAC64"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  <w:r w:rsidR="00D12DE5">
      <w:rPr>
        <w:i/>
        <w:iCs/>
        <w:color w:val="000000"/>
        <w:sz w:val="18"/>
        <w:szCs w:val="18"/>
      </w:rPr>
      <w:t xml:space="preserve"> / Cracow University of Economics</w:t>
    </w:r>
  </w:p>
  <w:p w14:paraId="07E3C836" w14:textId="77777777" w:rsidR="004F7064" w:rsidRDefault="004F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99DC7" w14:textId="77777777" w:rsidR="00D07027" w:rsidRDefault="00D07027" w:rsidP="004E537E">
      <w:pPr>
        <w:spacing w:before="0"/>
      </w:pPr>
      <w:r>
        <w:separator/>
      </w:r>
    </w:p>
  </w:footnote>
  <w:footnote w:type="continuationSeparator" w:id="0">
    <w:p w14:paraId="601016D9" w14:textId="77777777" w:rsidR="00D07027" w:rsidRDefault="00D07027" w:rsidP="004E537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C07A36"/>
    <w:multiLevelType w:val="hybridMultilevel"/>
    <w:tmpl w:val="634CCDCC"/>
    <w:lvl w:ilvl="0" w:tplc="0415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5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52125">
    <w:abstractNumId w:val="5"/>
  </w:num>
  <w:num w:numId="2" w16cid:durableId="1941988582">
    <w:abstractNumId w:val="0"/>
  </w:num>
  <w:num w:numId="3" w16cid:durableId="1174492690">
    <w:abstractNumId w:val="1"/>
  </w:num>
  <w:num w:numId="4" w16cid:durableId="423458198">
    <w:abstractNumId w:val="3"/>
  </w:num>
  <w:num w:numId="5" w16cid:durableId="278337183">
    <w:abstractNumId w:val="2"/>
  </w:num>
  <w:num w:numId="6" w16cid:durableId="1050615264">
    <w:abstractNumId w:val="0"/>
  </w:num>
  <w:num w:numId="7" w16cid:durableId="1517958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1266F"/>
    <w:rsid w:val="00023D24"/>
    <w:rsid w:val="00030320"/>
    <w:rsid w:val="000314E3"/>
    <w:rsid w:val="00044723"/>
    <w:rsid w:val="00050872"/>
    <w:rsid w:val="0005276A"/>
    <w:rsid w:val="0005326C"/>
    <w:rsid w:val="00057A21"/>
    <w:rsid w:val="00063BBA"/>
    <w:rsid w:val="00073621"/>
    <w:rsid w:val="00092D22"/>
    <w:rsid w:val="00092E35"/>
    <w:rsid w:val="000A25D8"/>
    <w:rsid w:val="000A5F51"/>
    <w:rsid w:val="000B08E0"/>
    <w:rsid w:val="000B3EBF"/>
    <w:rsid w:val="000B526F"/>
    <w:rsid w:val="000D2E83"/>
    <w:rsid w:val="000D4EA3"/>
    <w:rsid w:val="000E54D9"/>
    <w:rsid w:val="00100B0B"/>
    <w:rsid w:val="001105AC"/>
    <w:rsid w:val="00113140"/>
    <w:rsid w:val="00115623"/>
    <w:rsid w:val="00121723"/>
    <w:rsid w:val="00126ADA"/>
    <w:rsid w:val="001364A7"/>
    <w:rsid w:val="00140F88"/>
    <w:rsid w:val="001428DF"/>
    <w:rsid w:val="001439C7"/>
    <w:rsid w:val="001453FB"/>
    <w:rsid w:val="00151486"/>
    <w:rsid w:val="0015280C"/>
    <w:rsid w:val="00163D38"/>
    <w:rsid w:val="00184B6F"/>
    <w:rsid w:val="00186DF8"/>
    <w:rsid w:val="00187059"/>
    <w:rsid w:val="001A2322"/>
    <w:rsid w:val="001B085E"/>
    <w:rsid w:val="001B108C"/>
    <w:rsid w:val="001C0A1B"/>
    <w:rsid w:val="001C23D7"/>
    <w:rsid w:val="001C2E30"/>
    <w:rsid w:val="001D7F95"/>
    <w:rsid w:val="001E4E06"/>
    <w:rsid w:val="001E6AFF"/>
    <w:rsid w:val="0021173C"/>
    <w:rsid w:val="0022485A"/>
    <w:rsid w:val="00252530"/>
    <w:rsid w:val="00253B25"/>
    <w:rsid w:val="00255BFB"/>
    <w:rsid w:val="00261562"/>
    <w:rsid w:val="002710BA"/>
    <w:rsid w:val="002738B8"/>
    <w:rsid w:val="00276E87"/>
    <w:rsid w:val="002770AB"/>
    <w:rsid w:val="002A03AD"/>
    <w:rsid w:val="002A5F5F"/>
    <w:rsid w:val="002B0525"/>
    <w:rsid w:val="002B1B21"/>
    <w:rsid w:val="002B6DAD"/>
    <w:rsid w:val="002C36F2"/>
    <w:rsid w:val="002D0A01"/>
    <w:rsid w:val="002E2C3E"/>
    <w:rsid w:val="002E5CAF"/>
    <w:rsid w:val="002F2D2D"/>
    <w:rsid w:val="002F7EFE"/>
    <w:rsid w:val="00302F0A"/>
    <w:rsid w:val="00312DCC"/>
    <w:rsid w:val="00324732"/>
    <w:rsid w:val="003342BB"/>
    <w:rsid w:val="00336A92"/>
    <w:rsid w:val="00337C15"/>
    <w:rsid w:val="00351C5D"/>
    <w:rsid w:val="00373C2F"/>
    <w:rsid w:val="00376B88"/>
    <w:rsid w:val="0038037E"/>
    <w:rsid w:val="0038445A"/>
    <w:rsid w:val="003911A2"/>
    <w:rsid w:val="00396326"/>
    <w:rsid w:val="0039651A"/>
    <w:rsid w:val="003A2366"/>
    <w:rsid w:val="003A4505"/>
    <w:rsid w:val="003A685D"/>
    <w:rsid w:val="003A6F4A"/>
    <w:rsid w:val="003A7CC2"/>
    <w:rsid w:val="003B1B6B"/>
    <w:rsid w:val="003B47BB"/>
    <w:rsid w:val="003C069D"/>
    <w:rsid w:val="003D0768"/>
    <w:rsid w:val="003E2462"/>
    <w:rsid w:val="003E2EFE"/>
    <w:rsid w:val="003E7440"/>
    <w:rsid w:val="003F3569"/>
    <w:rsid w:val="003F6EBF"/>
    <w:rsid w:val="00410CD1"/>
    <w:rsid w:val="004269DF"/>
    <w:rsid w:val="004374E1"/>
    <w:rsid w:val="004430A6"/>
    <w:rsid w:val="004474D1"/>
    <w:rsid w:val="00472B09"/>
    <w:rsid w:val="00480E62"/>
    <w:rsid w:val="00484372"/>
    <w:rsid w:val="00486D5E"/>
    <w:rsid w:val="00487A0A"/>
    <w:rsid w:val="00487C75"/>
    <w:rsid w:val="004C276C"/>
    <w:rsid w:val="004D0A80"/>
    <w:rsid w:val="004D1B39"/>
    <w:rsid w:val="004D24AB"/>
    <w:rsid w:val="004D39B2"/>
    <w:rsid w:val="004E1B13"/>
    <w:rsid w:val="004E44ED"/>
    <w:rsid w:val="004E537E"/>
    <w:rsid w:val="004F1019"/>
    <w:rsid w:val="004F339A"/>
    <w:rsid w:val="004F7064"/>
    <w:rsid w:val="005048DF"/>
    <w:rsid w:val="00510E39"/>
    <w:rsid w:val="0051125E"/>
    <w:rsid w:val="00524959"/>
    <w:rsid w:val="00525769"/>
    <w:rsid w:val="0053335D"/>
    <w:rsid w:val="005366AF"/>
    <w:rsid w:val="00542B8C"/>
    <w:rsid w:val="00547633"/>
    <w:rsid w:val="0055264D"/>
    <w:rsid w:val="0057367F"/>
    <w:rsid w:val="005774CF"/>
    <w:rsid w:val="0059113A"/>
    <w:rsid w:val="005A111C"/>
    <w:rsid w:val="005A4E7B"/>
    <w:rsid w:val="005B0097"/>
    <w:rsid w:val="00601099"/>
    <w:rsid w:val="006034CE"/>
    <w:rsid w:val="00603844"/>
    <w:rsid w:val="00603B87"/>
    <w:rsid w:val="00606F2B"/>
    <w:rsid w:val="00626605"/>
    <w:rsid w:val="0063072B"/>
    <w:rsid w:val="006430C5"/>
    <w:rsid w:val="006522F2"/>
    <w:rsid w:val="00663931"/>
    <w:rsid w:val="006656AD"/>
    <w:rsid w:val="006765FD"/>
    <w:rsid w:val="00676D80"/>
    <w:rsid w:val="00677CF0"/>
    <w:rsid w:val="006A7592"/>
    <w:rsid w:val="006B1BE0"/>
    <w:rsid w:val="006B78BE"/>
    <w:rsid w:val="006C4883"/>
    <w:rsid w:val="006C6D76"/>
    <w:rsid w:val="006D1597"/>
    <w:rsid w:val="006E00FC"/>
    <w:rsid w:val="006E2B15"/>
    <w:rsid w:val="006E46DB"/>
    <w:rsid w:val="006E6290"/>
    <w:rsid w:val="006F11D8"/>
    <w:rsid w:val="006F5ED0"/>
    <w:rsid w:val="007113B6"/>
    <w:rsid w:val="007142EF"/>
    <w:rsid w:val="0071504F"/>
    <w:rsid w:val="00723CA4"/>
    <w:rsid w:val="007368D4"/>
    <w:rsid w:val="00743D16"/>
    <w:rsid w:val="00744DCD"/>
    <w:rsid w:val="007452F8"/>
    <w:rsid w:val="00785AF4"/>
    <w:rsid w:val="00787050"/>
    <w:rsid w:val="00794D51"/>
    <w:rsid w:val="00794F6C"/>
    <w:rsid w:val="00796738"/>
    <w:rsid w:val="007D1681"/>
    <w:rsid w:val="007E2126"/>
    <w:rsid w:val="007E29BF"/>
    <w:rsid w:val="007F0D70"/>
    <w:rsid w:val="0080544D"/>
    <w:rsid w:val="00816B32"/>
    <w:rsid w:val="00824EAF"/>
    <w:rsid w:val="00826369"/>
    <w:rsid w:val="00834FD8"/>
    <w:rsid w:val="00842ADA"/>
    <w:rsid w:val="00845DD1"/>
    <w:rsid w:val="0085721F"/>
    <w:rsid w:val="00857AF3"/>
    <w:rsid w:val="00895356"/>
    <w:rsid w:val="00897EF2"/>
    <w:rsid w:val="008A0945"/>
    <w:rsid w:val="008A7DB6"/>
    <w:rsid w:val="008D6E08"/>
    <w:rsid w:val="008E3474"/>
    <w:rsid w:val="008F0308"/>
    <w:rsid w:val="008F1716"/>
    <w:rsid w:val="008F42BE"/>
    <w:rsid w:val="00904019"/>
    <w:rsid w:val="00910FFB"/>
    <w:rsid w:val="00916E09"/>
    <w:rsid w:val="00942668"/>
    <w:rsid w:val="00943948"/>
    <w:rsid w:val="00950FDA"/>
    <w:rsid w:val="00960166"/>
    <w:rsid w:val="00965330"/>
    <w:rsid w:val="00966885"/>
    <w:rsid w:val="00966E4B"/>
    <w:rsid w:val="0096735F"/>
    <w:rsid w:val="0097044D"/>
    <w:rsid w:val="0097227C"/>
    <w:rsid w:val="0097417F"/>
    <w:rsid w:val="009952CD"/>
    <w:rsid w:val="009A5E23"/>
    <w:rsid w:val="009A6A10"/>
    <w:rsid w:val="009B23E9"/>
    <w:rsid w:val="009B47D9"/>
    <w:rsid w:val="009C2F6D"/>
    <w:rsid w:val="009E1D49"/>
    <w:rsid w:val="009F689E"/>
    <w:rsid w:val="009F787D"/>
    <w:rsid w:val="00A0042B"/>
    <w:rsid w:val="00A028F9"/>
    <w:rsid w:val="00A04B8B"/>
    <w:rsid w:val="00A11856"/>
    <w:rsid w:val="00A1632F"/>
    <w:rsid w:val="00A2753B"/>
    <w:rsid w:val="00A45A85"/>
    <w:rsid w:val="00A54866"/>
    <w:rsid w:val="00A72929"/>
    <w:rsid w:val="00A77938"/>
    <w:rsid w:val="00A80C31"/>
    <w:rsid w:val="00A84813"/>
    <w:rsid w:val="00AA29ED"/>
    <w:rsid w:val="00AA4255"/>
    <w:rsid w:val="00AA6273"/>
    <w:rsid w:val="00AA6610"/>
    <w:rsid w:val="00AB1BE3"/>
    <w:rsid w:val="00AB4EDC"/>
    <w:rsid w:val="00AC4712"/>
    <w:rsid w:val="00AC562E"/>
    <w:rsid w:val="00AC6912"/>
    <w:rsid w:val="00AD3B5F"/>
    <w:rsid w:val="00AE6635"/>
    <w:rsid w:val="00AE6E57"/>
    <w:rsid w:val="00AE7478"/>
    <w:rsid w:val="00AF7EF2"/>
    <w:rsid w:val="00B22CC2"/>
    <w:rsid w:val="00B27FC6"/>
    <w:rsid w:val="00B46CC5"/>
    <w:rsid w:val="00B52FD8"/>
    <w:rsid w:val="00B5707C"/>
    <w:rsid w:val="00B5720D"/>
    <w:rsid w:val="00B60EC3"/>
    <w:rsid w:val="00BA05C1"/>
    <w:rsid w:val="00BC0C1A"/>
    <w:rsid w:val="00BD087D"/>
    <w:rsid w:val="00BE4859"/>
    <w:rsid w:val="00BE632C"/>
    <w:rsid w:val="00BF0403"/>
    <w:rsid w:val="00BF2F35"/>
    <w:rsid w:val="00BF53B5"/>
    <w:rsid w:val="00BF5B98"/>
    <w:rsid w:val="00C123E2"/>
    <w:rsid w:val="00C14478"/>
    <w:rsid w:val="00C22643"/>
    <w:rsid w:val="00C266BD"/>
    <w:rsid w:val="00C4066B"/>
    <w:rsid w:val="00C45681"/>
    <w:rsid w:val="00C60733"/>
    <w:rsid w:val="00C72097"/>
    <w:rsid w:val="00C83EDA"/>
    <w:rsid w:val="00C869C6"/>
    <w:rsid w:val="00C932B6"/>
    <w:rsid w:val="00CA2ECB"/>
    <w:rsid w:val="00CB5165"/>
    <w:rsid w:val="00CC377E"/>
    <w:rsid w:val="00CC6C48"/>
    <w:rsid w:val="00CF76F0"/>
    <w:rsid w:val="00CF7930"/>
    <w:rsid w:val="00D02617"/>
    <w:rsid w:val="00D060F8"/>
    <w:rsid w:val="00D07027"/>
    <w:rsid w:val="00D12DE5"/>
    <w:rsid w:val="00D13D23"/>
    <w:rsid w:val="00D167FE"/>
    <w:rsid w:val="00D24DC3"/>
    <w:rsid w:val="00D24F51"/>
    <w:rsid w:val="00D25A2D"/>
    <w:rsid w:val="00D35BB5"/>
    <w:rsid w:val="00D35BD7"/>
    <w:rsid w:val="00D36AF7"/>
    <w:rsid w:val="00D41FF9"/>
    <w:rsid w:val="00D44939"/>
    <w:rsid w:val="00D65919"/>
    <w:rsid w:val="00D66C29"/>
    <w:rsid w:val="00D90D92"/>
    <w:rsid w:val="00DB3141"/>
    <w:rsid w:val="00DB731B"/>
    <w:rsid w:val="00DC480B"/>
    <w:rsid w:val="00DC4881"/>
    <w:rsid w:val="00DC56C2"/>
    <w:rsid w:val="00DD020B"/>
    <w:rsid w:val="00DF02A8"/>
    <w:rsid w:val="00DF1FD6"/>
    <w:rsid w:val="00E0380A"/>
    <w:rsid w:val="00E07D69"/>
    <w:rsid w:val="00E1220A"/>
    <w:rsid w:val="00E237C1"/>
    <w:rsid w:val="00E246E2"/>
    <w:rsid w:val="00E4038E"/>
    <w:rsid w:val="00E4520A"/>
    <w:rsid w:val="00E46613"/>
    <w:rsid w:val="00E53C65"/>
    <w:rsid w:val="00E549C9"/>
    <w:rsid w:val="00E55F6F"/>
    <w:rsid w:val="00E57D56"/>
    <w:rsid w:val="00E621E6"/>
    <w:rsid w:val="00E67ACE"/>
    <w:rsid w:val="00E71EFD"/>
    <w:rsid w:val="00E7259F"/>
    <w:rsid w:val="00E87B85"/>
    <w:rsid w:val="00EA10C7"/>
    <w:rsid w:val="00EB1466"/>
    <w:rsid w:val="00EB21DB"/>
    <w:rsid w:val="00EC3F50"/>
    <w:rsid w:val="00EE6E5A"/>
    <w:rsid w:val="00EE732E"/>
    <w:rsid w:val="00F07B67"/>
    <w:rsid w:val="00F07E93"/>
    <w:rsid w:val="00F30E81"/>
    <w:rsid w:val="00F30FB8"/>
    <w:rsid w:val="00F359E8"/>
    <w:rsid w:val="00F42AEB"/>
    <w:rsid w:val="00F4723A"/>
    <w:rsid w:val="00F5036A"/>
    <w:rsid w:val="00F52FDD"/>
    <w:rsid w:val="00F62339"/>
    <w:rsid w:val="00F63DA2"/>
    <w:rsid w:val="00F71BC5"/>
    <w:rsid w:val="00F76EBE"/>
    <w:rsid w:val="00F849B8"/>
    <w:rsid w:val="00F95625"/>
    <w:rsid w:val="00FC2466"/>
    <w:rsid w:val="00FC5C92"/>
    <w:rsid w:val="00FD43C1"/>
    <w:rsid w:val="00FF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styleId="Hipercze">
    <w:name w:val="Hyperlink"/>
    <w:basedOn w:val="Domylnaczcionkaakapitu"/>
    <w:uiPriority w:val="99"/>
    <w:unhideWhenUsed/>
    <w:rsid w:val="00E07D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E07D6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30F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index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-uczelnia.uek.krakow.pl/mod/page/view.php?id=455578" TargetMode="External"/><Relationship Id="rId12" Type="http://schemas.openxmlformats.org/officeDocument/2006/relationships/hyperlink" Target="https://www.youtube.com/playlist?list=PLjHmWifVUNMKIGHmaGPVqSD-L6i1Zw-M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cw.mit.edu/courses/6-0001-introduction-to-computer-science-and-programming-in-python-fall-2016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playlist?list=PLUl4u3cNGP63WbdFxL8giv4yhgdMGaZ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i01XoE8jYohWFPpC17Z-wWhPOSuh8Er-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2009.06.09_formularz_sylabusa.dot</Template>
  <TotalTime>1505</TotalTime>
  <Pages>4</Pages>
  <Words>584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Janusz Stal</cp:lastModifiedBy>
  <cp:revision>183</cp:revision>
  <cp:lastPrinted>2013-09-30T09:07:00Z</cp:lastPrinted>
  <dcterms:created xsi:type="dcterms:W3CDTF">2015-09-26T12:13:00Z</dcterms:created>
  <dcterms:modified xsi:type="dcterms:W3CDTF">2023-09-30T10:46:00Z</dcterms:modified>
</cp:coreProperties>
</file>